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6F73" w14:textId="77777777" w:rsidR="006F41A4" w:rsidRDefault="006F41A4">
      <w:pPr>
        <w:rPr>
          <w:lang w:val="pt-BR"/>
        </w:rPr>
      </w:pPr>
      <w:r>
        <w:rPr>
          <w:lang w:val="pt-BR"/>
        </w:rPr>
        <w:t>Projeto Estrelas Fora da Caixa</w:t>
      </w:r>
    </w:p>
    <w:p w14:paraId="5F258949" w14:textId="77777777" w:rsidR="00157E98" w:rsidRPr="00B86554" w:rsidRDefault="00B86554">
      <w:pPr>
        <w:rPr>
          <w:lang w:val="pt-BR"/>
        </w:rPr>
      </w:pPr>
      <w:r w:rsidRPr="00B86554">
        <w:rPr>
          <w:lang w:val="pt-BR"/>
        </w:rPr>
        <w:t>Relatório de construç</w:t>
      </w:r>
      <w:r>
        <w:rPr>
          <w:lang w:val="pt-BR"/>
        </w:rPr>
        <w:t>ã</w:t>
      </w:r>
      <w:r w:rsidRPr="00B86554">
        <w:rPr>
          <w:lang w:val="pt-BR"/>
        </w:rPr>
        <w:t>o de Código</w:t>
      </w:r>
    </w:p>
    <w:p w14:paraId="3E108EAF" w14:textId="77777777" w:rsidR="00866E20" w:rsidRDefault="00AA3FAE" w:rsidP="006F41A4">
      <w:pPr>
        <w:spacing w:after="0"/>
        <w:ind w:firstLine="720"/>
        <w:jc w:val="both"/>
        <w:rPr>
          <w:lang w:val="pt-BR"/>
        </w:rPr>
      </w:pPr>
      <w:r>
        <w:rPr>
          <w:lang w:val="pt-BR"/>
        </w:rPr>
        <w:t xml:space="preserve">Este é um relatório de construção de </w:t>
      </w:r>
      <w:r w:rsidR="00866E20">
        <w:rPr>
          <w:lang w:val="pt-BR"/>
        </w:rPr>
        <w:t>código</w:t>
      </w:r>
      <w:r>
        <w:rPr>
          <w:lang w:val="pt-BR"/>
        </w:rPr>
        <w:t xml:space="preserve"> usado </w:t>
      </w:r>
      <w:r w:rsidR="001C74A1">
        <w:rPr>
          <w:lang w:val="pt-BR"/>
        </w:rPr>
        <w:t>como critério de</w:t>
      </w:r>
      <w:r>
        <w:rPr>
          <w:lang w:val="pt-BR"/>
        </w:rPr>
        <w:t xml:space="preserve"> avaliação </w:t>
      </w:r>
      <w:r w:rsidR="001C74A1">
        <w:rPr>
          <w:lang w:val="pt-BR"/>
        </w:rPr>
        <w:t xml:space="preserve">para participação </w:t>
      </w:r>
      <w:r>
        <w:rPr>
          <w:lang w:val="pt-BR"/>
        </w:rPr>
        <w:t xml:space="preserve">do projeto Estrelas Fora da Caixa, </w:t>
      </w:r>
      <w:r w:rsidR="00866E20">
        <w:rPr>
          <w:lang w:val="pt-BR"/>
        </w:rPr>
        <w:t xml:space="preserve">o </w:t>
      </w:r>
      <w:r>
        <w:rPr>
          <w:lang w:val="pt-BR"/>
        </w:rPr>
        <w:t xml:space="preserve">conteúdo se dará pela </w:t>
      </w:r>
      <w:r w:rsidR="001C74A1">
        <w:rPr>
          <w:lang w:val="pt-BR"/>
        </w:rPr>
        <w:t>explicação</w:t>
      </w:r>
      <w:r>
        <w:rPr>
          <w:lang w:val="pt-BR"/>
        </w:rPr>
        <w:t xml:space="preserve"> </w:t>
      </w:r>
      <w:r w:rsidR="001C74A1">
        <w:rPr>
          <w:lang w:val="pt-BR"/>
        </w:rPr>
        <w:t>das ferramentas utilizadas para a construção deste projeto</w:t>
      </w:r>
      <w:r>
        <w:rPr>
          <w:lang w:val="pt-BR"/>
        </w:rPr>
        <w:t>, sendo elas, HTML, CSS e JAVASCRIPT.</w:t>
      </w:r>
    </w:p>
    <w:p w14:paraId="1C3EAF43" w14:textId="77777777" w:rsidR="00407E79" w:rsidRDefault="001B6798" w:rsidP="006F41A4">
      <w:pPr>
        <w:spacing w:after="0"/>
        <w:jc w:val="both"/>
        <w:rPr>
          <w:lang w:val="pt-BR"/>
        </w:rPr>
      </w:pPr>
      <w:r>
        <w:rPr>
          <w:lang w:val="pt-BR"/>
        </w:rPr>
        <w:tab/>
        <w:t xml:space="preserve">Foi proposto para os participantes </w:t>
      </w:r>
      <w:r w:rsidR="00C9042D">
        <w:rPr>
          <w:lang w:val="pt-BR"/>
        </w:rPr>
        <w:t xml:space="preserve">do programa Estrelas fora da Caixa, a </w:t>
      </w:r>
      <w:r w:rsidR="006F41A4">
        <w:rPr>
          <w:lang w:val="pt-BR"/>
        </w:rPr>
        <w:t>implementação</w:t>
      </w:r>
      <w:r w:rsidR="00C9042D">
        <w:rPr>
          <w:lang w:val="pt-BR"/>
        </w:rPr>
        <w:t xml:space="preserve"> de uma página </w:t>
      </w:r>
      <w:r w:rsidR="006F41A4">
        <w:rPr>
          <w:lang w:val="pt-BR"/>
        </w:rPr>
        <w:t xml:space="preserve">que </w:t>
      </w:r>
      <w:r w:rsidR="00C9042D">
        <w:rPr>
          <w:lang w:val="pt-BR"/>
        </w:rPr>
        <w:t xml:space="preserve">mostra </w:t>
      </w:r>
      <w:r w:rsidR="00407E79">
        <w:rPr>
          <w:lang w:val="pt-BR"/>
        </w:rPr>
        <w:t xml:space="preserve">aleatoriamente </w:t>
      </w:r>
      <w:r w:rsidR="00C9042D">
        <w:rPr>
          <w:lang w:val="pt-BR"/>
        </w:rPr>
        <w:t xml:space="preserve">quatro personagens da série Rick e </w:t>
      </w:r>
      <w:proofErr w:type="spellStart"/>
      <w:r w:rsidR="00C9042D">
        <w:rPr>
          <w:lang w:val="pt-BR"/>
        </w:rPr>
        <w:t>Morty</w:t>
      </w:r>
      <w:proofErr w:type="spellEnd"/>
      <w:r w:rsidR="00C9042D">
        <w:rPr>
          <w:lang w:val="pt-BR"/>
        </w:rPr>
        <w:t xml:space="preserve"> </w:t>
      </w:r>
      <w:r w:rsidR="00407E79">
        <w:rPr>
          <w:lang w:val="pt-BR"/>
        </w:rPr>
        <w:t>e seus nomes, e sempre que a página foi atualizada, outros quatro personagens deverão ser apresentados. Como acréscimo ao desafio, adicionei o estado de vida dos personagens.</w:t>
      </w:r>
    </w:p>
    <w:p w14:paraId="2BD64F18" w14:textId="77777777" w:rsidR="00407E79" w:rsidRDefault="00407E79" w:rsidP="006F41A4">
      <w:pPr>
        <w:spacing w:after="0"/>
        <w:jc w:val="both"/>
        <w:rPr>
          <w:lang w:val="pt-BR"/>
        </w:rPr>
      </w:pPr>
      <w:r>
        <w:rPr>
          <w:lang w:val="pt-BR"/>
        </w:rPr>
        <w:tab/>
        <w:t xml:space="preserve">Ao iniciar-se a criação do conteúdo é necessário a criação de uma nova pasta, onde será armazenada todos os documentos produzidos. Todo o conteúdo produzido para este desafio, foi construído utilizando o editor de código-fonte da Microsoft, Visual Studio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>.</w:t>
      </w:r>
    </w:p>
    <w:p w14:paraId="57A51692" w14:textId="77777777" w:rsidR="001B6798" w:rsidRDefault="00407E79">
      <w:pPr>
        <w:rPr>
          <w:lang w:val="pt-BR"/>
        </w:rPr>
      </w:pPr>
      <w:r>
        <w:rPr>
          <w:lang w:val="pt-BR"/>
        </w:rPr>
        <w:t xml:space="preserve"> </w:t>
      </w:r>
    </w:p>
    <w:p w14:paraId="735FCA7C" w14:textId="77777777" w:rsidR="00866E20" w:rsidRDefault="00866E20">
      <w:pPr>
        <w:rPr>
          <w:lang w:val="pt-BR"/>
        </w:rPr>
      </w:pPr>
      <w:r>
        <w:rPr>
          <w:lang w:val="pt-BR"/>
        </w:rPr>
        <w:t>HTML</w:t>
      </w:r>
    </w:p>
    <w:p w14:paraId="3CE7E305" w14:textId="77777777" w:rsidR="001B6798" w:rsidRDefault="00866E20" w:rsidP="006F41A4">
      <w:pPr>
        <w:jc w:val="both"/>
        <w:rPr>
          <w:lang w:val="pt-BR"/>
        </w:rPr>
      </w:pPr>
      <w:r>
        <w:rPr>
          <w:lang w:val="pt-BR"/>
        </w:rPr>
        <w:tab/>
      </w:r>
      <w:r w:rsidR="001B6798">
        <w:rPr>
          <w:lang w:val="pt-BR"/>
        </w:rPr>
        <w:t xml:space="preserve">O HTML não </w:t>
      </w:r>
      <w:r w:rsidR="00407E79">
        <w:rPr>
          <w:lang w:val="pt-BR"/>
        </w:rPr>
        <w:t xml:space="preserve">é uma linguagem de programação, ele é utilizado para construção do “esqueleto” do site.  </w:t>
      </w:r>
      <w:r w:rsidR="00140388">
        <w:rPr>
          <w:lang w:val="pt-BR"/>
        </w:rPr>
        <w:tab/>
      </w:r>
    </w:p>
    <w:p w14:paraId="26FD06EB" w14:textId="77777777" w:rsidR="00866E20" w:rsidRDefault="00866E20" w:rsidP="006F41A4">
      <w:pPr>
        <w:ind w:firstLine="720"/>
        <w:jc w:val="both"/>
        <w:rPr>
          <w:lang w:val="pt-BR"/>
        </w:rPr>
      </w:pPr>
      <w:r w:rsidRPr="00866E20">
        <w:rPr>
          <w:lang w:val="pt-BR"/>
        </w:rPr>
        <w:t>Inicia-se o arquivo e</w:t>
      </w:r>
      <w:r>
        <w:rPr>
          <w:lang w:val="pt-BR"/>
        </w:rPr>
        <w:t>m HTML com a parametrização de algumas informações, como tipo de documento</w:t>
      </w:r>
      <w:r w:rsidR="00407E79">
        <w:rPr>
          <w:lang w:val="pt-BR"/>
        </w:rPr>
        <w:t xml:space="preserve"> e</w:t>
      </w:r>
      <w:r>
        <w:rPr>
          <w:lang w:val="pt-BR"/>
        </w:rPr>
        <w:t xml:space="preserve"> </w:t>
      </w:r>
      <w:r w:rsidR="00407E79">
        <w:rPr>
          <w:lang w:val="pt-BR"/>
        </w:rPr>
        <w:t>idioma da página</w:t>
      </w:r>
      <w:r>
        <w:rPr>
          <w:lang w:val="pt-BR"/>
        </w:rPr>
        <w:t xml:space="preserve">, </w:t>
      </w:r>
      <w:r w:rsidR="00E84C16">
        <w:rPr>
          <w:lang w:val="pt-BR"/>
        </w:rPr>
        <w:t>logo após foi inserido o elemento &lt;</w:t>
      </w:r>
      <w:proofErr w:type="spellStart"/>
      <w:r w:rsidR="00E84C16">
        <w:rPr>
          <w:lang w:val="pt-BR"/>
        </w:rPr>
        <w:t>head</w:t>
      </w:r>
      <w:proofErr w:type="spellEnd"/>
      <w:r w:rsidR="00E84C16">
        <w:rPr>
          <w:lang w:val="pt-BR"/>
        </w:rPr>
        <w:t>&gt; seguidos dos elementos &lt;meta&gt; utilizados para</w:t>
      </w:r>
      <w:r w:rsidR="00407E79">
        <w:rPr>
          <w:lang w:val="pt-BR"/>
        </w:rPr>
        <w:t xml:space="preserve"> configuração universal dos acentos, </w:t>
      </w:r>
      <w:r>
        <w:rPr>
          <w:lang w:val="pt-BR"/>
        </w:rPr>
        <w:t xml:space="preserve">compatibilidade de navegadores e </w:t>
      </w:r>
      <w:r w:rsidR="00E84C16">
        <w:rPr>
          <w:lang w:val="pt-BR"/>
        </w:rPr>
        <w:t xml:space="preserve">adaptação de tela em outros dispositivos, </w:t>
      </w:r>
      <w:r w:rsidR="00407E79">
        <w:rPr>
          <w:lang w:val="pt-BR"/>
        </w:rPr>
        <w:t>em seguida</w:t>
      </w:r>
      <w:r w:rsidR="00E84C16">
        <w:rPr>
          <w:lang w:val="pt-BR"/>
        </w:rPr>
        <w:t xml:space="preserve"> o elemento &lt;</w:t>
      </w:r>
      <w:proofErr w:type="spellStart"/>
      <w:r w:rsidR="00E84C16">
        <w:rPr>
          <w:lang w:val="pt-BR"/>
        </w:rPr>
        <w:t>title</w:t>
      </w:r>
      <w:proofErr w:type="spellEnd"/>
      <w:r w:rsidR="00E84C16">
        <w:rPr>
          <w:lang w:val="pt-BR"/>
        </w:rPr>
        <w:t xml:space="preserve">&gt; para definir o nome do documento na aba do navegador, o elemento &lt;link&gt; utilizado para fazer a conexão entre o documento HTML e o CSS, e em seguida, o elemento &lt;script&gt; empregado para conectar o documento HTML ao documento em </w:t>
      </w:r>
      <w:proofErr w:type="spellStart"/>
      <w:r w:rsidR="00E84C16">
        <w:rPr>
          <w:lang w:val="pt-BR"/>
        </w:rPr>
        <w:t>JavaScript</w:t>
      </w:r>
      <w:proofErr w:type="spellEnd"/>
      <w:r w:rsidR="00E84C16">
        <w:rPr>
          <w:lang w:val="pt-BR"/>
        </w:rPr>
        <w:t xml:space="preserve">. Todos esses elementos </w:t>
      </w:r>
      <w:r w:rsidR="00194253">
        <w:rPr>
          <w:lang w:val="pt-BR"/>
        </w:rPr>
        <w:t>foram</w:t>
      </w:r>
      <w:r w:rsidR="00E84C16">
        <w:rPr>
          <w:lang w:val="pt-BR"/>
        </w:rPr>
        <w:t xml:space="preserve"> dispostos da seguinte forma:</w:t>
      </w:r>
    </w:p>
    <w:p w14:paraId="53FF1F84" w14:textId="77777777" w:rsidR="00AA3FAE" w:rsidRPr="001B6798" w:rsidRDefault="001B6798">
      <w:pPr>
        <w:rPr>
          <w:lang w:val="pt-BR"/>
        </w:rPr>
      </w:pPr>
      <w:r w:rsidRPr="00B50716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AB9727" wp14:editId="57D276E7">
                <wp:simplePos x="0" y="0"/>
                <wp:positionH relativeFrom="margin">
                  <wp:posOffset>13855</wp:posOffset>
                </wp:positionH>
                <wp:positionV relativeFrom="paragraph">
                  <wp:posOffset>331181</wp:posOffset>
                </wp:positionV>
                <wp:extent cx="6137275" cy="2597150"/>
                <wp:effectExtent l="0" t="0" r="1587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275" cy="259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1B3AB" w14:textId="77777777" w:rsidR="00B50716" w:rsidRPr="00B50716" w:rsidRDefault="00B50716" w:rsidP="00B50716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&lt;!DOCTYPE HTML&gt; </w:t>
                            </w:r>
                            <w:r w:rsidRPr="001B6798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</w:t>
                            </w:r>
                            <w:r w:rsidR="001B6798" w:rsidRPr="001B6798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</w:t>
                            </w:r>
                            <w:r w:rsidRPr="001B6798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 TIPO DE DOCUMENTO</w:t>
                            </w:r>
                          </w:p>
                          <w:p w14:paraId="2A86732D" w14:textId="77777777" w:rsidR="00B50716" w:rsidRPr="00B50716" w:rsidRDefault="00B50716" w:rsidP="00B50716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&lt;HTML </w:t>
                            </w:r>
                            <w:proofErr w:type="spellStart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lang</w:t>
                            </w:r>
                            <w:proofErr w:type="spellEnd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=</w:t>
                            </w:r>
                            <w:r w:rsidR="001B6798">
                              <w:rPr>
                                <w:sz w:val="16"/>
                                <w:szCs w:val="16"/>
                                <w:lang w:val="pt-BR"/>
                              </w:rPr>
                              <w:t>”</w:t>
                            </w:r>
                            <w:proofErr w:type="spellStart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pt-br</w:t>
                            </w:r>
                            <w:proofErr w:type="spellEnd"/>
                            <w:r w:rsidR="001B6798">
                              <w:rPr>
                                <w:sz w:val="16"/>
                                <w:szCs w:val="16"/>
                                <w:lang w:val="pt-BR"/>
                              </w:rPr>
                              <w:t>”</w:t>
                            </w:r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&gt; </w:t>
                            </w:r>
                            <w:r w:rsidRPr="001B6798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</w:t>
                            </w:r>
                            <w:r w:rsidR="001B6798" w:rsidRPr="001B6798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</w:t>
                            </w:r>
                            <w:r w:rsidRPr="001B6798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 IDIOMA QUE A PÁGINA SERÁ ABERTA</w:t>
                            </w:r>
                          </w:p>
                          <w:p w14:paraId="02FD46D7" w14:textId="77777777" w:rsidR="00B50716" w:rsidRPr="001B6798" w:rsidRDefault="00B50716" w:rsidP="00B5071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head</w:t>
                            </w:r>
                            <w:proofErr w:type="spellEnd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&gt; </w:t>
                            </w:r>
                            <w:r w:rsidRPr="001B6798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---------------------------------------------------</w:t>
                            </w:r>
                            <w:r w:rsidR="001B6798" w:rsidRPr="001B6798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</w:t>
                            </w:r>
                            <w:r w:rsidRPr="001B6798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---- </w:t>
                            </w:r>
                            <w:r w:rsidR="001B6798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ABERTURA DA TAG PARA OS </w:t>
                            </w:r>
                            <w:r w:rsidRPr="001B6798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PARÂMETROS DE CONFIGURAÇÃO</w:t>
                            </w:r>
                          </w:p>
                          <w:p w14:paraId="49935024" w14:textId="77777777" w:rsidR="00B50716" w:rsidRPr="001B6798" w:rsidRDefault="00B50716" w:rsidP="00B5071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 </w:t>
                            </w:r>
                            <w:r w:rsidR="001B6798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&lt;meta </w:t>
                            </w:r>
                            <w:proofErr w:type="spellStart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charset</w:t>
                            </w:r>
                            <w:proofErr w:type="spellEnd"/>
                            <w:proofErr w:type="gramStart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=</w:t>
                            </w:r>
                            <w:r w:rsidR="001B6798">
                              <w:rPr>
                                <w:sz w:val="16"/>
                                <w:szCs w:val="16"/>
                                <w:lang w:val="pt-BR"/>
                              </w:rPr>
                              <w:t>”</w:t>
                            </w:r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UTF</w:t>
                            </w:r>
                            <w:proofErr w:type="gramEnd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-8”&gt;</w:t>
                            </w:r>
                            <w:r w:rsidRPr="001B6798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 -----------------------------------------------</w:t>
                            </w:r>
                            <w:r w:rsidR="001B6798" w:rsidRPr="001B6798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</w:t>
                            </w:r>
                            <w:r w:rsidRPr="001B6798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 PARÂMETROS DE CONFIGURAÇÃO DE ACENTOS UNIVERSAL</w:t>
                            </w:r>
                          </w:p>
                          <w:p w14:paraId="33764B19" w14:textId="77777777" w:rsidR="00B50716" w:rsidRPr="00B50716" w:rsidRDefault="00B50716" w:rsidP="00B50716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 </w:t>
                            </w:r>
                            <w:r w:rsidR="001B6798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&lt;meta http-</w:t>
                            </w:r>
                            <w:proofErr w:type="spellStart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equiv</w:t>
                            </w:r>
                            <w:proofErr w:type="spellEnd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=”X-UA-</w:t>
                            </w:r>
                            <w:proofErr w:type="spellStart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Compatible</w:t>
                            </w:r>
                            <w:proofErr w:type="spellEnd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” </w:t>
                            </w:r>
                            <w:proofErr w:type="spellStart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content</w:t>
                            </w:r>
                            <w:proofErr w:type="spellEnd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=”IE-</w:t>
                            </w:r>
                            <w:proofErr w:type="spellStart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edge</w:t>
                            </w:r>
                            <w:proofErr w:type="spellEnd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”&gt; </w:t>
                            </w:r>
                            <w:r w:rsidRPr="001B6798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</w:t>
                            </w:r>
                            <w:r w:rsidR="001B6798" w:rsidRPr="001B6798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</w:t>
                            </w:r>
                            <w:r w:rsidRPr="001B6798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 PARAMETRIZAÇAO DE COMPATIBILIDADE DE NAVEGADORES</w:t>
                            </w:r>
                          </w:p>
                          <w:p w14:paraId="5C2BDCA4" w14:textId="77777777" w:rsidR="00B50716" w:rsidRPr="00B50716" w:rsidRDefault="00B50716" w:rsidP="00B50716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  </w:t>
                            </w:r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&lt;meta </w:t>
                            </w:r>
                            <w:proofErr w:type="spellStart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name</w:t>
                            </w:r>
                            <w:proofErr w:type="spellEnd"/>
                            <w:proofErr w:type="gramStart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=”</w:t>
                            </w:r>
                            <w:proofErr w:type="spellStart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viewport</w:t>
                            </w:r>
                            <w:proofErr w:type="spellEnd"/>
                            <w:proofErr w:type="gramEnd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” </w:t>
                            </w:r>
                            <w:proofErr w:type="spellStart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content</w:t>
                            </w:r>
                            <w:proofErr w:type="spellEnd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=”</w:t>
                            </w:r>
                            <w:proofErr w:type="spellStart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width</w:t>
                            </w:r>
                            <w:proofErr w:type="spellEnd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=device-</w:t>
                            </w:r>
                            <w:proofErr w:type="spellStart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width</w:t>
                            </w:r>
                            <w:proofErr w:type="spellEnd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initial-scale</w:t>
                            </w:r>
                            <w:proofErr w:type="spellEnd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=1.0”&gt; </w:t>
                            </w:r>
                            <w:r w:rsidRPr="001B6798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 PARAMETRIZAÇÃO DE TELA PARA DISPOSITIVOS MENORES</w:t>
                            </w:r>
                          </w:p>
                          <w:p w14:paraId="19BC6243" w14:textId="77777777" w:rsidR="00B50716" w:rsidRPr="001B6798" w:rsidRDefault="00B50716" w:rsidP="00B5071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  </w:t>
                            </w:r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title</w:t>
                            </w:r>
                            <w:proofErr w:type="spellEnd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&gt;Rick </w:t>
                            </w:r>
                            <w:proofErr w:type="spellStart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and</w:t>
                            </w:r>
                            <w:proofErr w:type="spellEnd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Morty</w:t>
                            </w:r>
                            <w:proofErr w:type="spellEnd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&lt;/</w:t>
                            </w:r>
                            <w:proofErr w:type="spellStart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title</w:t>
                            </w:r>
                            <w:proofErr w:type="spellEnd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&gt; </w:t>
                            </w:r>
                            <w:r w:rsidRPr="001B6798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-------------------------------------------------------------------- TÍTULO DE SITE A SER EXIBIDO NA ABA DO NAVEGADOR</w:t>
                            </w:r>
                          </w:p>
                          <w:p w14:paraId="6B126048" w14:textId="77777777" w:rsidR="00B50716" w:rsidRPr="00B50716" w:rsidRDefault="00B50716" w:rsidP="00B50716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  </w:t>
                            </w:r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&lt;link </w:t>
                            </w:r>
                            <w:proofErr w:type="spellStart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rel</w:t>
                            </w:r>
                            <w:proofErr w:type="spellEnd"/>
                            <w:proofErr w:type="gramStart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=”</w:t>
                            </w:r>
                            <w:proofErr w:type="spellStart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stylesheet</w:t>
                            </w:r>
                            <w:proofErr w:type="spellEnd"/>
                            <w:proofErr w:type="gramEnd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” </w:t>
                            </w:r>
                            <w:proofErr w:type="spellStart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href</w:t>
                            </w:r>
                            <w:proofErr w:type="spellEnd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=”</w:t>
                            </w:r>
                            <w:proofErr w:type="spellStart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>css</w:t>
                            </w:r>
                            <w:proofErr w:type="spellEnd"/>
                            <w:r w:rsidRPr="00B50716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/style.css”&gt; </w:t>
                            </w:r>
                            <w:r w:rsidRPr="001B6798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 LINK DO DOCUMENTO HTML COM O DOCUMENTO CSS</w:t>
                            </w:r>
                          </w:p>
                          <w:p w14:paraId="3B048FFC" w14:textId="77777777" w:rsidR="00B50716" w:rsidRPr="00A0722D" w:rsidRDefault="00B50716" w:rsidP="00B5071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A0722D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  &lt;script </w:t>
                            </w:r>
                            <w:proofErr w:type="spellStart"/>
                            <w:r w:rsidRPr="00A0722D">
                              <w:rPr>
                                <w:sz w:val="16"/>
                                <w:szCs w:val="16"/>
                                <w:lang w:val="pt-BR"/>
                              </w:rPr>
                              <w:t>scr</w:t>
                            </w:r>
                            <w:proofErr w:type="spellEnd"/>
                            <w:proofErr w:type="gramStart"/>
                            <w:r w:rsidRPr="00A0722D">
                              <w:rPr>
                                <w:sz w:val="16"/>
                                <w:szCs w:val="16"/>
                                <w:lang w:val="pt-BR"/>
                              </w:rPr>
                              <w:t>=”script/script.js</w:t>
                            </w:r>
                            <w:proofErr w:type="gramEnd"/>
                            <w:r w:rsidRPr="00A0722D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” </w:t>
                            </w:r>
                            <w:proofErr w:type="spellStart"/>
                            <w:r w:rsidRPr="00A0722D">
                              <w:rPr>
                                <w:sz w:val="16"/>
                                <w:szCs w:val="16"/>
                                <w:lang w:val="pt-BR"/>
                              </w:rPr>
                              <w:t>defer</w:t>
                            </w:r>
                            <w:proofErr w:type="spellEnd"/>
                            <w:r w:rsidRPr="00A0722D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&gt;&lt;/script&gt; </w:t>
                            </w:r>
                            <w:r w:rsidRPr="00A0722D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 LINK DO DOCUMENTO HTML COM O DOCUMENTO JAVASCRIPT</w:t>
                            </w:r>
                          </w:p>
                          <w:p w14:paraId="39148AB1" w14:textId="77777777" w:rsidR="00B50716" w:rsidRPr="001B6798" w:rsidRDefault="00B50716" w:rsidP="00B5071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1B6798">
                              <w:rPr>
                                <w:sz w:val="16"/>
                                <w:szCs w:val="16"/>
                                <w:lang w:val="pt-BR"/>
                              </w:rPr>
                              <w:t>&lt;/</w:t>
                            </w:r>
                            <w:proofErr w:type="spellStart"/>
                            <w:r w:rsidRPr="001B6798">
                              <w:rPr>
                                <w:sz w:val="16"/>
                                <w:szCs w:val="16"/>
                                <w:lang w:val="pt-BR"/>
                              </w:rPr>
                              <w:t>head</w:t>
                            </w:r>
                            <w:proofErr w:type="spellEnd"/>
                            <w:r w:rsidRPr="001B6798">
                              <w:rPr>
                                <w:sz w:val="16"/>
                                <w:szCs w:val="16"/>
                                <w:lang w:val="pt-BR"/>
                              </w:rPr>
                              <w:t>&gt;</w:t>
                            </w:r>
                            <w:r w:rsidR="001B6798" w:rsidRPr="001B6798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1B6798" w:rsidRPr="001B6798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-------------------------------------------------------------------------------------------- FECHAMENTO DA TAG DE CONFIGURAÇÃO </w:t>
                            </w:r>
                          </w:p>
                          <w:p w14:paraId="64198177" w14:textId="77777777" w:rsidR="00B50716" w:rsidRPr="001B6798" w:rsidRDefault="00B50716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B97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1pt;margin-top:26.1pt;width:483.25pt;height:20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">
                <v:textbox>
                  <w:txbxContent>
                    <w:p w14:paraId="43F1B3AB" w14:textId="77777777" w:rsidR="00B50716" w:rsidRPr="00B50716" w:rsidRDefault="00B50716" w:rsidP="00B50716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 xml:space="preserve">&lt;!DOCTYPE HTML&gt; </w:t>
                      </w:r>
                      <w:r w:rsidRPr="001B6798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</w:t>
                      </w:r>
                      <w:r w:rsidR="001B6798" w:rsidRPr="001B6798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</w:t>
                      </w:r>
                      <w:r w:rsidRPr="001B6798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 TIPO DE DOCUMENTO</w:t>
                      </w:r>
                    </w:p>
                    <w:p w14:paraId="2A86732D" w14:textId="77777777" w:rsidR="00B50716" w:rsidRPr="00B50716" w:rsidRDefault="00B50716" w:rsidP="00B50716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 xml:space="preserve">&lt;HTML </w:t>
                      </w:r>
                      <w:proofErr w:type="spellStart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lang</w:t>
                      </w:r>
                      <w:proofErr w:type="spellEnd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=</w:t>
                      </w:r>
                      <w:r w:rsidR="001B6798">
                        <w:rPr>
                          <w:sz w:val="16"/>
                          <w:szCs w:val="16"/>
                          <w:lang w:val="pt-BR"/>
                        </w:rPr>
                        <w:t>”</w:t>
                      </w:r>
                      <w:proofErr w:type="spellStart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pt-br</w:t>
                      </w:r>
                      <w:proofErr w:type="spellEnd"/>
                      <w:r w:rsidR="001B6798">
                        <w:rPr>
                          <w:sz w:val="16"/>
                          <w:szCs w:val="16"/>
                          <w:lang w:val="pt-BR"/>
                        </w:rPr>
                        <w:t>”</w:t>
                      </w:r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 xml:space="preserve">&gt; </w:t>
                      </w:r>
                      <w:r w:rsidRPr="001B6798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</w:t>
                      </w:r>
                      <w:r w:rsidR="001B6798" w:rsidRPr="001B6798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</w:t>
                      </w:r>
                      <w:r w:rsidRPr="001B6798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 IDIOMA QUE A PÁGINA SERÁ ABERTA</w:t>
                      </w:r>
                    </w:p>
                    <w:p w14:paraId="02FD46D7" w14:textId="77777777" w:rsidR="00B50716" w:rsidRPr="001B6798" w:rsidRDefault="00B50716" w:rsidP="00B50716">
                      <w:pP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&lt;</w:t>
                      </w:r>
                      <w:proofErr w:type="spellStart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head</w:t>
                      </w:r>
                      <w:proofErr w:type="spellEnd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 xml:space="preserve">&gt; </w:t>
                      </w:r>
                      <w:r w:rsidRPr="001B6798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---------------------------------------------------</w:t>
                      </w:r>
                      <w:r w:rsidR="001B6798" w:rsidRPr="001B6798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</w:t>
                      </w:r>
                      <w:r w:rsidRPr="001B6798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---- </w:t>
                      </w:r>
                      <w:r w:rsidR="001B6798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ABERTURA DA TAG PARA OS </w:t>
                      </w:r>
                      <w:r w:rsidRPr="001B6798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PARÂMETROS DE CONFIGURAÇÃO</w:t>
                      </w:r>
                    </w:p>
                    <w:p w14:paraId="49935024" w14:textId="77777777" w:rsidR="00B50716" w:rsidRPr="001B6798" w:rsidRDefault="00B50716" w:rsidP="00B50716">
                      <w:pP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 xml:space="preserve">     </w:t>
                      </w:r>
                      <w:r w:rsidR="001B6798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 xml:space="preserve">&lt;meta </w:t>
                      </w:r>
                      <w:proofErr w:type="spellStart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charset</w:t>
                      </w:r>
                      <w:proofErr w:type="spellEnd"/>
                      <w:proofErr w:type="gramStart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=</w:t>
                      </w:r>
                      <w:r w:rsidR="001B6798">
                        <w:rPr>
                          <w:sz w:val="16"/>
                          <w:szCs w:val="16"/>
                          <w:lang w:val="pt-BR"/>
                        </w:rPr>
                        <w:t>”</w:t>
                      </w:r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UTF</w:t>
                      </w:r>
                      <w:proofErr w:type="gramEnd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-8”&gt;</w:t>
                      </w:r>
                      <w:r w:rsidRPr="001B6798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 -----------------------------------------------</w:t>
                      </w:r>
                      <w:r w:rsidR="001B6798" w:rsidRPr="001B6798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</w:t>
                      </w:r>
                      <w:r w:rsidRPr="001B6798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 PARÂMETROS DE CONFIGURAÇÃO DE ACENTOS UNIVERSAL</w:t>
                      </w:r>
                    </w:p>
                    <w:p w14:paraId="33764B19" w14:textId="77777777" w:rsidR="00B50716" w:rsidRPr="00B50716" w:rsidRDefault="00B50716" w:rsidP="00B50716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 xml:space="preserve">     </w:t>
                      </w:r>
                      <w:r w:rsidR="001B6798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&lt;meta http-</w:t>
                      </w:r>
                      <w:proofErr w:type="spellStart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equiv</w:t>
                      </w:r>
                      <w:proofErr w:type="spellEnd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=”X-UA-</w:t>
                      </w:r>
                      <w:proofErr w:type="spellStart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Compatible</w:t>
                      </w:r>
                      <w:proofErr w:type="spellEnd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 xml:space="preserve">” </w:t>
                      </w:r>
                      <w:proofErr w:type="spellStart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content</w:t>
                      </w:r>
                      <w:proofErr w:type="spellEnd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=”IE-</w:t>
                      </w:r>
                      <w:proofErr w:type="spellStart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edge</w:t>
                      </w:r>
                      <w:proofErr w:type="spellEnd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 xml:space="preserve">”&gt; </w:t>
                      </w:r>
                      <w:r w:rsidRPr="001B6798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</w:t>
                      </w:r>
                      <w:r w:rsidR="001B6798" w:rsidRPr="001B6798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</w:t>
                      </w:r>
                      <w:r w:rsidRPr="001B6798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 PARAMETRIZAÇAO DE COMPATIBILIDADE DE NAVEGADORES</w:t>
                      </w:r>
                    </w:p>
                    <w:p w14:paraId="5C2BDCA4" w14:textId="77777777" w:rsidR="00B50716" w:rsidRPr="00B50716" w:rsidRDefault="00B50716" w:rsidP="00B50716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 xml:space="preserve">      </w:t>
                      </w:r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 xml:space="preserve">&lt;meta </w:t>
                      </w:r>
                      <w:proofErr w:type="spellStart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name</w:t>
                      </w:r>
                      <w:proofErr w:type="spellEnd"/>
                      <w:proofErr w:type="gramStart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=”</w:t>
                      </w:r>
                      <w:proofErr w:type="spellStart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viewport</w:t>
                      </w:r>
                      <w:proofErr w:type="spellEnd"/>
                      <w:proofErr w:type="gramEnd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 xml:space="preserve">” </w:t>
                      </w:r>
                      <w:proofErr w:type="spellStart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content</w:t>
                      </w:r>
                      <w:proofErr w:type="spellEnd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=”</w:t>
                      </w:r>
                      <w:proofErr w:type="spellStart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width</w:t>
                      </w:r>
                      <w:proofErr w:type="spellEnd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=device-</w:t>
                      </w:r>
                      <w:proofErr w:type="spellStart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width</w:t>
                      </w:r>
                      <w:proofErr w:type="spellEnd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 xml:space="preserve">, </w:t>
                      </w:r>
                      <w:proofErr w:type="spellStart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initial-scale</w:t>
                      </w:r>
                      <w:proofErr w:type="spellEnd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 xml:space="preserve">=1.0”&gt; </w:t>
                      </w:r>
                      <w:r w:rsidRPr="001B6798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 PARAMETRIZAÇÃO DE TELA PARA DISPOSITIVOS MENORES</w:t>
                      </w:r>
                    </w:p>
                    <w:p w14:paraId="19BC6243" w14:textId="77777777" w:rsidR="00B50716" w:rsidRPr="001B6798" w:rsidRDefault="00B50716" w:rsidP="00B50716">
                      <w:pP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 xml:space="preserve">      </w:t>
                      </w:r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&lt;</w:t>
                      </w:r>
                      <w:proofErr w:type="spellStart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title</w:t>
                      </w:r>
                      <w:proofErr w:type="spellEnd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 xml:space="preserve">&gt;Rick </w:t>
                      </w:r>
                      <w:proofErr w:type="spellStart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and</w:t>
                      </w:r>
                      <w:proofErr w:type="spellEnd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proofErr w:type="spellStart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Morty</w:t>
                      </w:r>
                      <w:proofErr w:type="spellEnd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&lt;/</w:t>
                      </w:r>
                      <w:proofErr w:type="spellStart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title</w:t>
                      </w:r>
                      <w:proofErr w:type="spellEnd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 xml:space="preserve">&gt; </w:t>
                      </w:r>
                      <w:r w:rsidRPr="001B6798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-------------------------------------------------------------------- TÍTULO DE SITE A SER EXIBIDO NA ABA DO NAVEGADOR</w:t>
                      </w:r>
                    </w:p>
                    <w:p w14:paraId="6B126048" w14:textId="77777777" w:rsidR="00B50716" w:rsidRPr="00B50716" w:rsidRDefault="00B50716" w:rsidP="00B50716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 xml:space="preserve">      </w:t>
                      </w:r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 xml:space="preserve">&lt;link </w:t>
                      </w:r>
                      <w:proofErr w:type="spellStart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rel</w:t>
                      </w:r>
                      <w:proofErr w:type="spellEnd"/>
                      <w:proofErr w:type="gramStart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=”</w:t>
                      </w:r>
                      <w:proofErr w:type="spellStart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stylesheet</w:t>
                      </w:r>
                      <w:proofErr w:type="spellEnd"/>
                      <w:proofErr w:type="gramEnd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 xml:space="preserve">” </w:t>
                      </w:r>
                      <w:proofErr w:type="spellStart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href</w:t>
                      </w:r>
                      <w:proofErr w:type="spellEnd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=”</w:t>
                      </w:r>
                      <w:proofErr w:type="spellStart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>css</w:t>
                      </w:r>
                      <w:proofErr w:type="spellEnd"/>
                      <w:r w:rsidRPr="00B50716">
                        <w:rPr>
                          <w:sz w:val="16"/>
                          <w:szCs w:val="16"/>
                          <w:lang w:val="pt-BR"/>
                        </w:rPr>
                        <w:t xml:space="preserve">/style.css”&gt; </w:t>
                      </w:r>
                      <w:r w:rsidRPr="001B6798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 LINK DO DOCUMENTO HTML COM O DOCUMENTO CSS</w:t>
                      </w:r>
                    </w:p>
                    <w:p w14:paraId="3B048FFC" w14:textId="77777777" w:rsidR="00B50716" w:rsidRPr="00A0722D" w:rsidRDefault="00B50716" w:rsidP="00B50716">
                      <w:pP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 w:rsidRPr="00A0722D">
                        <w:rPr>
                          <w:sz w:val="16"/>
                          <w:szCs w:val="16"/>
                          <w:lang w:val="pt-BR"/>
                        </w:rPr>
                        <w:t xml:space="preserve">      &lt;script </w:t>
                      </w:r>
                      <w:proofErr w:type="spellStart"/>
                      <w:r w:rsidRPr="00A0722D">
                        <w:rPr>
                          <w:sz w:val="16"/>
                          <w:szCs w:val="16"/>
                          <w:lang w:val="pt-BR"/>
                        </w:rPr>
                        <w:t>scr</w:t>
                      </w:r>
                      <w:proofErr w:type="spellEnd"/>
                      <w:proofErr w:type="gramStart"/>
                      <w:r w:rsidRPr="00A0722D">
                        <w:rPr>
                          <w:sz w:val="16"/>
                          <w:szCs w:val="16"/>
                          <w:lang w:val="pt-BR"/>
                        </w:rPr>
                        <w:t>=”script/script.js</w:t>
                      </w:r>
                      <w:proofErr w:type="gramEnd"/>
                      <w:r w:rsidRPr="00A0722D">
                        <w:rPr>
                          <w:sz w:val="16"/>
                          <w:szCs w:val="16"/>
                          <w:lang w:val="pt-BR"/>
                        </w:rPr>
                        <w:t xml:space="preserve">” </w:t>
                      </w:r>
                      <w:proofErr w:type="spellStart"/>
                      <w:r w:rsidRPr="00A0722D">
                        <w:rPr>
                          <w:sz w:val="16"/>
                          <w:szCs w:val="16"/>
                          <w:lang w:val="pt-BR"/>
                        </w:rPr>
                        <w:t>defer</w:t>
                      </w:r>
                      <w:proofErr w:type="spellEnd"/>
                      <w:r w:rsidRPr="00A0722D">
                        <w:rPr>
                          <w:sz w:val="16"/>
                          <w:szCs w:val="16"/>
                          <w:lang w:val="pt-BR"/>
                        </w:rPr>
                        <w:t xml:space="preserve">&gt;&lt;/script&gt; </w:t>
                      </w:r>
                      <w:r w:rsidRPr="00A0722D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 LINK DO DOCUMENTO HTML COM O DOCUMENTO JAVASCRIPT</w:t>
                      </w:r>
                    </w:p>
                    <w:p w14:paraId="39148AB1" w14:textId="77777777" w:rsidR="00B50716" w:rsidRPr="001B6798" w:rsidRDefault="00B50716" w:rsidP="00B50716">
                      <w:pP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 w:rsidRPr="001B6798">
                        <w:rPr>
                          <w:sz w:val="16"/>
                          <w:szCs w:val="16"/>
                          <w:lang w:val="pt-BR"/>
                        </w:rPr>
                        <w:t>&lt;/</w:t>
                      </w:r>
                      <w:proofErr w:type="spellStart"/>
                      <w:r w:rsidRPr="001B6798">
                        <w:rPr>
                          <w:sz w:val="16"/>
                          <w:szCs w:val="16"/>
                          <w:lang w:val="pt-BR"/>
                        </w:rPr>
                        <w:t>head</w:t>
                      </w:r>
                      <w:proofErr w:type="spellEnd"/>
                      <w:r w:rsidRPr="001B6798">
                        <w:rPr>
                          <w:sz w:val="16"/>
                          <w:szCs w:val="16"/>
                          <w:lang w:val="pt-BR"/>
                        </w:rPr>
                        <w:t>&gt;</w:t>
                      </w:r>
                      <w:r w:rsidR="001B6798" w:rsidRPr="001B6798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1B6798" w:rsidRPr="001B6798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-------------------------------------------------------------------------------------------- FECHAMENTO DA TAG DE CONFIGURAÇÃO </w:t>
                      </w:r>
                    </w:p>
                    <w:p w14:paraId="64198177" w14:textId="77777777" w:rsidR="00B50716" w:rsidRPr="001B6798" w:rsidRDefault="00B50716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68E2FE" w14:textId="77777777" w:rsidR="00407E79" w:rsidRDefault="00407E79">
      <w:pPr>
        <w:rPr>
          <w:lang w:val="pt-BR"/>
        </w:rPr>
      </w:pPr>
    </w:p>
    <w:p w14:paraId="3BD91486" w14:textId="77777777" w:rsidR="00D565EF" w:rsidRDefault="00194253" w:rsidP="00407E79">
      <w:pPr>
        <w:ind w:firstLine="720"/>
        <w:rPr>
          <w:lang w:val="pt-BR"/>
        </w:rPr>
      </w:pPr>
      <w:r>
        <w:rPr>
          <w:lang w:val="pt-BR"/>
        </w:rPr>
        <w:t xml:space="preserve">Após a estruturação dos parâmetros do documento, </w:t>
      </w:r>
      <w:proofErr w:type="spellStart"/>
      <w:r>
        <w:rPr>
          <w:lang w:val="pt-BR"/>
        </w:rPr>
        <w:t>da-se</w:t>
      </w:r>
      <w:proofErr w:type="spellEnd"/>
      <w:r>
        <w:rPr>
          <w:lang w:val="pt-BR"/>
        </w:rPr>
        <w:t xml:space="preserve"> início ao corpo do </w:t>
      </w:r>
      <w:r w:rsidR="00D565EF">
        <w:rPr>
          <w:lang w:val="pt-BR"/>
        </w:rPr>
        <w:t xml:space="preserve">documento </w:t>
      </w:r>
      <w:r>
        <w:rPr>
          <w:lang w:val="pt-BR"/>
        </w:rPr>
        <w:t>HTML pelo elemento &lt;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&gt;, contento dentro deste elemento, a TAG &lt;h1&gt; utilizado para o título da página no navegador, e &lt;h2&gt; utilizado como subtítulo. </w:t>
      </w:r>
      <w:r w:rsidR="00D565EF">
        <w:rPr>
          <w:lang w:val="pt-BR"/>
        </w:rPr>
        <w:t>Em seguida o</w:t>
      </w:r>
      <w:r>
        <w:rPr>
          <w:lang w:val="pt-BR"/>
        </w:rPr>
        <w:t xml:space="preserve"> elemento &lt;</w:t>
      </w:r>
      <w:proofErr w:type="spellStart"/>
      <w:r>
        <w:rPr>
          <w:lang w:val="pt-BR"/>
        </w:rPr>
        <w:t>div</w:t>
      </w:r>
      <w:proofErr w:type="spellEnd"/>
      <w:r>
        <w:rPr>
          <w:lang w:val="pt-BR"/>
        </w:rPr>
        <w:t xml:space="preserve">&gt; foi utilizado </w:t>
      </w:r>
      <w:r>
        <w:rPr>
          <w:lang w:val="pt-BR"/>
        </w:rPr>
        <w:lastRenderedPageBreak/>
        <w:t>para a construção de blocos, para que fosse possível a</w:t>
      </w:r>
      <w:r w:rsidR="00D565EF">
        <w:rPr>
          <w:lang w:val="pt-BR"/>
        </w:rPr>
        <w:t xml:space="preserve">rquitetar </w:t>
      </w:r>
      <w:r>
        <w:rPr>
          <w:lang w:val="pt-BR"/>
        </w:rPr>
        <w:t>o código em JAVASCRIPT</w:t>
      </w:r>
      <w:r w:rsidR="00D565EF">
        <w:rPr>
          <w:lang w:val="pt-BR"/>
        </w:rPr>
        <w:t xml:space="preserve"> e CSS</w:t>
      </w:r>
      <w:r>
        <w:rPr>
          <w:lang w:val="pt-BR"/>
        </w:rPr>
        <w:t xml:space="preserve">, </w:t>
      </w:r>
      <w:r w:rsidR="00D565EF">
        <w:rPr>
          <w:lang w:val="pt-BR"/>
        </w:rPr>
        <w:t>n</w:t>
      </w:r>
      <w:r>
        <w:rPr>
          <w:lang w:val="pt-BR"/>
        </w:rPr>
        <w:t>este elemento foi utilizado o sistema de classes (</w:t>
      </w:r>
      <w:proofErr w:type="spellStart"/>
      <w:r w:rsidRPr="00194253">
        <w:rPr>
          <w:i/>
          <w:iCs/>
          <w:lang w:val="pt-BR"/>
        </w:rPr>
        <w:t>class</w:t>
      </w:r>
      <w:proofErr w:type="spellEnd"/>
      <w:r>
        <w:rPr>
          <w:lang w:val="pt-BR"/>
        </w:rPr>
        <w:t xml:space="preserve">) para que o CSS acessasse esse documento. </w:t>
      </w:r>
    </w:p>
    <w:p w14:paraId="11F5220A" w14:textId="77777777" w:rsidR="00B86554" w:rsidRDefault="00194253" w:rsidP="00407E79">
      <w:pPr>
        <w:ind w:firstLine="720"/>
        <w:rPr>
          <w:lang w:val="pt-BR"/>
        </w:rPr>
      </w:pPr>
      <w:r>
        <w:rPr>
          <w:lang w:val="pt-BR"/>
        </w:rPr>
        <w:t xml:space="preserve">No desafio </w:t>
      </w:r>
      <w:r w:rsidR="00140388">
        <w:rPr>
          <w:lang w:val="pt-BR"/>
        </w:rPr>
        <w:t xml:space="preserve">foi </w:t>
      </w:r>
      <w:r>
        <w:rPr>
          <w:lang w:val="pt-BR"/>
        </w:rPr>
        <w:t>proposto</w:t>
      </w:r>
      <w:r w:rsidR="00140388">
        <w:rPr>
          <w:lang w:val="pt-BR"/>
        </w:rPr>
        <w:t xml:space="preserve"> que a página mostrasse</w:t>
      </w:r>
      <w:r w:rsidR="00D565EF">
        <w:rPr>
          <w:lang w:val="pt-BR"/>
        </w:rPr>
        <w:t xml:space="preserve"> a imagem de quatro personagens, para isso foram criados quatro blocos, usando a TAG &lt;</w:t>
      </w:r>
      <w:proofErr w:type="spellStart"/>
      <w:r w:rsidR="00D565EF">
        <w:rPr>
          <w:lang w:val="pt-BR"/>
        </w:rPr>
        <w:t>div</w:t>
      </w:r>
      <w:proofErr w:type="spellEnd"/>
      <w:r w:rsidR="00D565EF">
        <w:rPr>
          <w:lang w:val="pt-BR"/>
        </w:rPr>
        <w:t>&gt; e dentro de cada bloco, contém o elemento &lt;</w:t>
      </w:r>
      <w:proofErr w:type="spellStart"/>
      <w:r w:rsidR="00D565EF">
        <w:rPr>
          <w:lang w:val="pt-BR"/>
        </w:rPr>
        <w:t>img</w:t>
      </w:r>
      <w:proofErr w:type="spellEnd"/>
      <w:r w:rsidR="00D565EF">
        <w:rPr>
          <w:lang w:val="pt-BR"/>
        </w:rPr>
        <w:t>&gt;</w:t>
      </w:r>
      <w:r w:rsidR="00140388">
        <w:rPr>
          <w:lang w:val="pt-BR"/>
        </w:rPr>
        <w:t xml:space="preserve">, </w:t>
      </w:r>
      <w:r w:rsidR="00D565EF">
        <w:rPr>
          <w:lang w:val="pt-BR"/>
        </w:rPr>
        <w:t>para a busca da foto do personagem e a “id” que será utilizada n</w:t>
      </w:r>
      <w:r w:rsidR="00140388">
        <w:rPr>
          <w:lang w:val="pt-BR"/>
        </w:rPr>
        <w:t>o</w:t>
      </w:r>
      <w:r w:rsidR="00D565EF">
        <w:rPr>
          <w:lang w:val="pt-BR"/>
        </w:rPr>
        <w:t xml:space="preserve"> JAVASCRIPT, o elemento &lt;p&gt; para o nome do personagem, também com um “id” e outro elemento &lt;p&gt; para o estado de vida do personagem com um “id”</w:t>
      </w:r>
      <w:r w:rsidR="00C82853">
        <w:rPr>
          <w:lang w:val="pt-BR"/>
        </w:rPr>
        <w:t xml:space="preserve"> e também foi atribuído uma </w:t>
      </w:r>
      <w:proofErr w:type="spellStart"/>
      <w:r w:rsidR="00C82853" w:rsidRPr="00C82853">
        <w:rPr>
          <w:i/>
          <w:iCs/>
          <w:lang w:val="pt-BR"/>
        </w:rPr>
        <w:t>class</w:t>
      </w:r>
      <w:proofErr w:type="spellEnd"/>
      <w:r w:rsidR="00C82853" w:rsidRPr="00C82853">
        <w:rPr>
          <w:lang w:val="pt-BR"/>
        </w:rPr>
        <w:t xml:space="preserve">, para que fosse possível a </w:t>
      </w:r>
      <w:r w:rsidR="00C82853">
        <w:rPr>
          <w:lang w:val="pt-BR"/>
        </w:rPr>
        <w:t>aplicação</w:t>
      </w:r>
      <w:r w:rsidR="00C82853" w:rsidRPr="00C82853">
        <w:rPr>
          <w:lang w:val="pt-BR"/>
        </w:rPr>
        <w:t xml:space="preserve"> do CSS nessa frase</w:t>
      </w:r>
      <w:r w:rsidR="00D565EF">
        <w:rPr>
          <w:lang w:val="pt-BR"/>
        </w:rPr>
        <w:t xml:space="preserve">.  A TAG &lt;p&gt; é utilizada para escrever uma frase. </w:t>
      </w:r>
    </w:p>
    <w:p w14:paraId="04278672" w14:textId="77777777" w:rsidR="00D565EF" w:rsidRDefault="00D565EF" w:rsidP="00407E79">
      <w:pPr>
        <w:ind w:firstLine="720"/>
        <w:rPr>
          <w:lang w:val="pt-BR"/>
        </w:rPr>
      </w:pPr>
      <w:r>
        <w:rPr>
          <w:lang w:val="pt-BR"/>
        </w:rPr>
        <w:t>E por último, foi implementado o elemento &lt;</w:t>
      </w:r>
      <w:proofErr w:type="spellStart"/>
      <w:r>
        <w:rPr>
          <w:lang w:val="pt-BR"/>
        </w:rPr>
        <w:t>button</w:t>
      </w:r>
      <w:proofErr w:type="spellEnd"/>
      <w:r>
        <w:rPr>
          <w:lang w:val="pt-BR"/>
        </w:rPr>
        <w:t>&gt; para a criação de um botão de atualização da página, com o intuito de</w:t>
      </w:r>
      <w:r w:rsidR="0002095D">
        <w:rPr>
          <w:lang w:val="pt-BR"/>
        </w:rPr>
        <w:t xml:space="preserve"> gerar mais interatividade entre a página e o usuário. Também foi atribuída a esta TAG um “id”.</w:t>
      </w:r>
    </w:p>
    <w:p w14:paraId="7B5D685A" w14:textId="77777777" w:rsidR="0002095D" w:rsidRDefault="0002095D" w:rsidP="00407E79">
      <w:pPr>
        <w:ind w:firstLine="720"/>
        <w:rPr>
          <w:lang w:val="pt-BR"/>
        </w:rPr>
      </w:pPr>
    </w:p>
    <w:p w14:paraId="49793397" w14:textId="77777777" w:rsidR="00C82853" w:rsidRDefault="00C82853" w:rsidP="00407E79">
      <w:pPr>
        <w:ind w:firstLine="720"/>
        <w:rPr>
          <w:lang w:val="pt-BR"/>
        </w:rPr>
      </w:pPr>
    </w:p>
    <w:p w14:paraId="49BCFB1A" w14:textId="77777777" w:rsidR="00C82853" w:rsidRDefault="00C82853" w:rsidP="00407E79">
      <w:pPr>
        <w:ind w:firstLine="720"/>
        <w:rPr>
          <w:lang w:val="pt-BR"/>
        </w:rPr>
      </w:pPr>
    </w:p>
    <w:p w14:paraId="71F9E6B7" w14:textId="77777777" w:rsidR="00C82853" w:rsidRDefault="00C82853" w:rsidP="00407E79">
      <w:pPr>
        <w:ind w:firstLine="720"/>
        <w:rPr>
          <w:lang w:val="pt-BR"/>
        </w:rPr>
      </w:pPr>
    </w:p>
    <w:p w14:paraId="1B14E542" w14:textId="77777777" w:rsidR="00C82853" w:rsidRDefault="00C82853" w:rsidP="00407E79">
      <w:pPr>
        <w:ind w:firstLine="720"/>
        <w:rPr>
          <w:lang w:val="pt-BR"/>
        </w:rPr>
      </w:pPr>
    </w:p>
    <w:p w14:paraId="0BABC250" w14:textId="77777777" w:rsidR="00C82853" w:rsidRDefault="00C82853" w:rsidP="00407E79">
      <w:pPr>
        <w:ind w:firstLine="720"/>
        <w:rPr>
          <w:lang w:val="pt-BR"/>
        </w:rPr>
      </w:pPr>
    </w:p>
    <w:p w14:paraId="574A266B" w14:textId="77777777" w:rsidR="00C82853" w:rsidRDefault="00C82853" w:rsidP="00407E79">
      <w:pPr>
        <w:ind w:firstLine="720"/>
        <w:rPr>
          <w:lang w:val="pt-BR"/>
        </w:rPr>
      </w:pPr>
    </w:p>
    <w:p w14:paraId="52B0A8EB" w14:textId="77777777" w:rsidR="00C82853" w:rsidRDefault="00C82853" w:rsidP="00407E79">
      <w:pPr>
        <w:ind w:firstLine="720"/>
        <w:rPr>
          <w:lang w:val="pt-BR"/>
        </w:rPr>
      </w:pPr>
    </w:p>
    <w:p w14:paraId="5E4D153D" w14:textId="77777777" w:rsidR="00C82853" w:rsidRDefault="00C82853" w:rsidP="00407E79">
      <w:pPr>
        <w:ind w:firstLine="720"/>
        <w:rPr>
          <w:lang w:val="pt-BR"/>
        </w:rPr>
      </w:pPr>
    </w:p>
    <w:p w14:paraId="4E34A525" w14:textId="77777777" w:rsidR="00C82853" w:rsidRDefault="00C82853" w:rsidP="00407E79">
      <w:pPr>
        <w:ind w:firstLine="720"/>
        <w:rPr>
          <w:lang w:val="pt-BR"/>
        </w:rPr>
      </w:pPr>
    </w:p>
    <w:p w14:paraId="54B04A11" w14:textId="77777777" w:rsidR="00C82853" w:rsidRDefault="00C82853" w:rsidP="00407E79">
      <w:pPr>
        <w:ind w:firstLine="720"/>
        <w:rPr>
          <w:lang w:val="pt-BR"/>
        </w:rPr>
      </w:pPr>
    </w:p>
    <w:p w14:paraId="0A164EE9" w14:textId="77777777" w:rsidR="00C82853" w:rsidRDefault="00C82853" w:rsidP="00407E79">
      <w:pPr>
        <w:ind w:firstLine="720"/>
        <w:rPr>
          <w:lang w:val="pt-BR"/>
        </w:rPr>
      </w:pPr>
    </w:p>
    <w:p w14:paraId="14DE073B" w14:textId="77777777" w:rsidR="00C82853" w:rsidRDefault="00C82853" w:rsidP="00407E79">
      <w:pPr>
        <w:ind w:firstLine="720"/>
        <w:rPr>
          <w:lang w:val="pt-BR"/>
        </w:rPr>
      </w:pPr>
    </w:p>
    <w:p w14:paraId="24C819F5" w14:textId="77777777" w:rsidR="00C82853" w:rsidRDefault="00C82853" w:rsidP="00407E79">
      <w:pPr>
        <w:ind w:firstLine="720"/>
        <w:rPr>
          <w:lang w:val="pt-BR"/>
        </w:rPr>
      </w:pPr>
    </w:p>
    <w:p w14:paraId="2B989656" w14:textId="77777777" w:rsidR="00C82853" w:rsidRDefault="00C82853" w:rsidP="00407E79">
      <w:pPr>
        <w:ind w:firstLine="720"/>
        <w:rPr>
          <w:lang w:val="pt-BR"/>
        </w:rPr>
      </w:pPr>
    </w:p>
    <w:p w14:paraId="17CC1BEA" w14:textId="77777777" w:rsidR="00C82853" w:rsidRDefault="00C82853" w:rsidP="00407E79">
      <w:pPr>
        <w:ind w:firstLine="720"/>
        <w:rPr>
          <w:lang w:val="pt-BR"/>
        </w:rPr>
      </w:pPr>
    </w:p>
    <w:p w14:paraId="0C579C1B" w14:textId="77777777" w:rsidR="00C82853" w:rsidRDefault="00C82853" w:rsidP="00407E79">
      <w:pPr>
        <w:ind w:firstLine="720"/>
        <w:rPr>
          <w:lang w:val="pt-BR"/>
        </w:rPr>
      </w:pPr>
    </w:p>
    <w:p w14:paraId="180C5ED9" w14:textId="77777777" w:rsidR="00C82853" w:rsidRDefault="00C82853" w:rsidP="00407E79">
      <w:pPr>
        <w:ind w:firstLine="720"/>
        <w:rPr>
          <w:lang w:val="pt-BR"/>
        </w:rPr>
      </w:pPr>
    </w:p>
    <w:p w14:paraId="2D9F76A9" w14:textId="77777777" w:rsidR="00C82853" w:rsidRDefault="00C82853" w:rsidP="00407E79">
      <w:pPr>
        <w:ind w:firstLine="720"/>
        <w:rPr>
          <w:lang w:val="pt-BR"/>
        </w:rPr>
      </w:pPr>
    </w:p>
    <w:p w14:paraId="59980457" w14:textId="77777777" w:rsidR="00C82853" w:rsidRDefault="00C82853" w:rsidP="00407E79">
      <w:pPr>
        <w:ind w:firstLine="720"/>
        <w:rPr>
          <w:lang w:val="pt-BR"/>
        </w:rPr>
      </w:pPr>
    </w:p>
    <w:p w14:paraId="37EB5A5E" w14:textId="77777777" w:rsidR="00C82853" w:rsidRDefault="00C82853" w:rsidP="00407E79">
      <w:pPr>
        <w:ind w:firstLine="720"/>
        <w:rPr>
          <w:lang w:val="pt-BR"/>
        </w:rPr>
      </w:pPr>
    </w:p>
    <w:p w14:paraId="5AF69D0A" w14:textId="77777777" w:rsidR="00B178DD" w:rsidRDefault="00B178DD" w:rsidP="00407E79">
      <w:pPr>
        <w:ind w:firstLine="720"/>
        <w:rPr>
          <w:lang w:val="pt-BR"/>
        </w:rPr>
      </w:pPr>
      <w:r w:rsidRPr="0002095D">
        <w:rPr>
          <w:noProof/>
          <w:lang w:val="pt-BR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285D8D" wp14:editId="6799B7B2">
                <wp:simplePos x="0" y="0"/>
                <wp:positionH relativeFrom="margin">
                  <wp:align>left</wp:align>
                </wp:positionH>
                <wp:positionV relativeFrom="paragraph">
                  <wp:posOffset>347</wp:posOffset>
                </wp:positionV>
                <wp:extent cx="5749290" cy="7010400"/>
                <wp:effectExtent l="0" t="0" r="2286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636" cy="701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29620" w14:textId="77777777" w:rsidR="00C82853" w:rsidRPr="00B349D8" w:rsidRDefault="00C82853" w:rsidP="00C82853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>body</w:t>
                            </w:r>
                            <w:proofErr w:type="spellEnd"/>
                            <w:r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>&gt;</w:t>
                            </w:r>
                            <w:r w:rsidR="00B349D8"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B349D8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-----------------------------------------------------------------------------------</w:t>
                            </w:r>
                            <w:r w:rsidR="0006090C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 TAG de</w:t>
                            </w:r>
                            <w:r w:rsidR="00B349D8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392AC2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início</w:t>
                            </w:r>
                            <w:r w:rsidR="00B349D8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 da página</w:t>
                            </w:r>
                          </w:p>
                          <w:p w14:paraId="0E56147B" w14:textId="77777777" w:rsidR="00C82853" w:rsidRPr="00B349D8" w:rsidRDefault="00C82853" w:rsidP="00C82853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&lt;h1&gt;Rick </w:t>
                            </w:r>
                            <w:proofErr w:type="spellStart"/>
                            <w:r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>and</w:t>
                            </w:r>
                            <w:proofErr w:type="spellEnd"/>
                            <w:r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>Morty</w:t>
                            </w:r>
                            <w:proofErr w:type="spellEnd"/>
                            <w:r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>&lt;/h1&gt;</w:t>
                            </w:r>
                            <w:r w:rsidR="00B349D8"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B349D8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-------------------------------------------------------- Título exibido na página</w:t>
                            </w:r>
                          </w:p>
                          <w:p w14:paraId="175C77C5" w14:textId="77777777" w:rsidR="00C82853" w:rsidRPr="00392AC2" w:rsidRDefault="00C82853" w:rsidP="00C82853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</w:t>
                            </w:r>
                            <w:r w:rsidRPr="00C82853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&lt;h2&gt;Conheça os personagens da série Rick e </w:t>
                            </w:r>
                            <w:proofErr w:type="spellStart"/>
                            <w:r w:rsidRPr="00C82853">
                              <w:rPr>
                                <w:sz w:val="16"/>
                                <w:szCs w:val="16"/>
                                <w:lang w:val="pt-BR"/>
                              </w:rPr>
                              <w:t>Morty</w:t>
                            </w:r>
                            <w:proofErr w:type="spellEnd"/>
                            <w:r w:rsidRPr="00C82853">
                              <w:rPr>
                                <w:sz w:val="16"/>
                                <w:szCs w:val="16"/>
                                <w:lang w:val="pt-BR"/>
                              </w:rPr>
                              <w:t>&lt;/h2&gt;</w:t>
                            </w:r>
                            <w:r w:rsid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B349D8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 Subtítulo exibido na página</w:t>
                            </w:r>
                          </w:p>
                          <w:p w14:paraId="516B862D" w14:textId="77777777" w:rsidR="00C82853" w:rsidRPr="00392AC2" w:rsidRDefault="00C82853" w:rsidP="00C82853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392AC2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&lt;</w:t>
                            </w:r>
                            <w:proofErr w:type="spellStart"/>
                            <w:r w:rsidRPr="00392AC2">
                              <w:rPr>
                                <w:sz w:val="16"/>
                                <w:szCs w:val="16"/>
                                <w:lang w:val="pt-BR"/>
                              </w:rPr>
                              <w:t>div</w:t>
                            </w:r>
                            <w:proofErr w:type="spellEnd"/>
                            <w:r w:rsidRPr="00392AC2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92AC2">
                              <w:rPr>
                                <w:sz w:val="16"/>
                                <w:szCs w:val="16"/>
                                <w:lang w:val="pt-BR"/>
                              </w:rPr>
                              <w:t>class</w:t>
                            </w:r>
                            <w:proofErr w:type="spellEnd"/>
                            <w:r w:rsidRPr="00392AC2">
                              <w:rPr>
                                <w:sz w:val="16"/>
                                <w:szCs w:val="16"/>
                                <w:lang w:val="pt-BR"/>
                              </w:rPr>
                              <w:t>=”container”&gt;</w:t>
                            </w:r>
                            <w:r w:rsidR="00B349D8" w:rsidRPr="00392AC2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B349D8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------------------------------------------------------------ </w:t>
                            </w:r>
                            <w:r w:rsid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A</w:t>
                            </w:r>
                            <w:r w:rsidR="00B349D8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bertura </w:t>
                            </w:r>
                            <w:r w:rsidR="0006090C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do</w:t>
                            </w:r>
                            <w:r w:rsidR="00B349D8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 bloco de informações</w:t>
                            </w:r>
                          </w:p>
                          <w:p w14:paraId="25073C5F" w14:textId="77777777" w:rsidR="00C82853" w:rsidRPr="00392AC2" w:rsidRDefault="00C82853" w:rsidP="00C82853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ab/>
                              <w:t>&lt;</w:t>
                            </w:r>
                            <w:proofErr w:type="spellStart"/>
                            <w:r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>div</w:t>
                            </w:r>
                            <w:proofErr w:type="spellEnd"/>
                            <w:r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>&gt;</w:t>
                            </w:r>
                            <w:r w:rsidR="00B349D8"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B349D8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-------------------------------------------------------------------- </w:t>
                            </w:r>
                            <w:r w:rsid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A</w:t>
                            </w:r>
                            <w:r w:rsidR="00B349D8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bertura do primeiro bloco </w:t>
                            </w:r>
                            <w:r w:rsidR="0006090C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de informações d</w:t>
                            </w:r>
                            <w:r w:rsidR="00B349D8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o personagem 1 </w:t>
                            </w:r>
                          </w:p>
                          <w:p w14:paraId="21A3E20E" w14:textId="77777777" w:rsidR="00C82853" w:rsidRPr="00B349D8" w:rsidRDefault="00C82853" w:rsidP="00C82853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ab/>
                              <w:t xml:space="preserve">    &lt;</w:t>
                            </w:r>
                            <w:proofErr w:type="spellStart"/>
                            <w:r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>img</w:t>
                            </w:r>
                            <w:proofErr w:type="spellEnd"/>
                            <w:r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id=’character-image1’&gt;</w:t>
                            </w:r>
                            <w:r w:rsidR="00B349D8"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B349D8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 TAG para apresentar a foto do personagem 1</w:t>
                            </w:r>
                          </w:p>
                          <w:p w14:paraId="2723E8E3" w14:textId="77777777" w:rsidR="00C82853" w:rsidRPr="00392AC2" w:rsidRDefault="00C82853" w:rsidP="00C82853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ab/>
                              <w:t xml:space="preserve">    &lt;p id=’character-name1’&gt;</w:t>
                            </w:r>
                            <w:r w:rsidR="00B349D8"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B349D8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 TAG para apresentar o nome do personagem 1</w:t>
                            </w:r>
                          </w:p>
                          <w:p w14:paraId="27AA0FFA" w14:textId="77777777" w:rsidR="00C82853" w:rsidRPr="00B349D8" w:rsidRDefault="00C82853" w:rsidP="00C82853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ab/>
                              <w:t xml:space="preserve">    &lt;p </w:t>
                            </w:r>
                            <w:proofErr w:type="spellStart"/>
                            <w:r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Start"/>
                            <w:r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>=”status</w:t>
                            </w:r>
                            <w:proofErr w:type="gramEnd"/>
                            <w:r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” id=’character-status1’&gt; </w:t>
                            </w:r>
                            <w:r w:rsidR="00B349D8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 TAG para apresentar o estado de vida do personagem 1</w:t>
                            </w:r>
                          </w:p>
                          <w:p w14:paraId="4233B68C" w14:textId="77777777" w:rsidR="00C82853" w:rsidRPr="00B349D8" w:rsidRDefault="00C82853" w:rsidP="00C82853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ab/>
                              <w:t>&lt;/</w:t>
                            </w:r>
                            <w:proofErr w:type="spellStart"/>
                            <w:r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>div</w:t>
                            </w:r>
                            <w:proofErr w:type="spellEnd"/>
                            <w:r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>&gt;</w:t>
                            </w:r>
                            <w:r w:rsidR="00B349D8"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B349D8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-------------------------------------------------------------- Fechamento do primeiro bloco de informações do personagem 1</w:t>
                            </w:r>
                          </w:p>
                          <w:p w14:paraId="54EEF2B3" w14:textId="77777777" w:rsidR="00C82853" w:rsidRPr="00B349D8" w:rsidRDefault="00C82853" w:rsidP="00C82853">
                            <w:pPr>
                              <w:ind w:firstLine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>div</w:t>
                            </w:r>
                            <w:proofErr w:type="spellEnd"/>
                            <w:r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>&gt;</w:t>
                            </w:r>
                            <w:r w:rsid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06090C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------------------------------------------------------------------ </w:t>
                            </w:r>
                            <w:r w:rsid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A</w:t>
                            </w:r>
                            <w:r w:rsidR="0006090C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bertura do segundo bloco de informações do personagem 2</w:t>
                            </w:r>
                          </w:p>
                          <w:p w14:paraId="6DE18EB2" w14:textId="77777777" w:rsidR="00C82853" w:rsidRPr="00392AC2" w:rsidRDefault="00C82853" w:rsidP="00C82853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B349D8">
                              <w:rPr>
                                <w:sz w:val="16"/>
                                <w:szCs w:val="16"/>
                                <w:lang w:val="pt-BR"/>
                              </w:rPr>
                              <w:tab/>
                              <w:t xml:space="preserve">    </w:t>
                            </w:r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img</w:t>
                            </w:r>
                            <w:proofErr w:type="spellEnd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id=’character-image2’&gt;</w:t>
                            </w:r>
                            <w:r w:rsidR="0006090C"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06090C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 TAG para apresentar a foto do personagem 2</w:t>
                            </w:r>
                          </w:p>
                          <w:p w14:paraId="012C426C" w14:textId="77777777" w:rsidR="00C82853" w:rsidRPr="0006090C" w:rsidRDefault="00C82853" w:rsidP="00C82853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ab/>
                              <w:t xml:space="preserve">    &lt;p id=’character-name2’&gt;</w:t>
                            </w:r>
                            <w:r w:rsidR="0006090C"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06090C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 TAG para apresentar o nome do personagem 2</w:t>
                            </w:r>
                          </w:p>
                          <w:p w14:paraId="19FCD12C" w14:textId="77777777" w:rsidR="00C82853" w:rsidRPr="0006090C" w:rsidRDefault="00C82853" w:rsidP="00C82853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ab/>
                              <w:t xml:space="preserve">    &lt;p </w:t>
                            </w:r>
                            <w:proofErr w:type="spellStart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Start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=”status</w:t>
                            </w:r>
                            <w:proofErr w:type="gramEnd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” id=’character-status2’&gt; </w:t>
                            </w:r>
                            <w:r w:rsidR="0006090C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 TAG para apresentar o estado de vida do personagem 2</w:t>
                            </w:r>
                          </w:p>
                          <w:p w14:paraId="12F157B6" w14:textId="77777777" w:rsidR="00C82853" w:rsidRPr="0006090C" w:rsidRDefault="00C82853" w:rsidP="00C82853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ab/>
                              <w:t>&lt;/</w:t>
                            </w:r>
                            <w:proofErr w:type="spellStart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div</w:t>
                            </w:r>
                            <w:proofErr w:type="spellEnd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&gt;</w:t>
                            </w:r>
                            <w:r w:rsidR="0006090C"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06090C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-------------------------------------------------------------- Fechamento do primeiro bloco de informações do personagem 2</w:t>
                            </w:r>
                          </w:p>
                          <w:p w14:paraId="4FBE8E1C" w14:textId="77777777" w:rsidR="00C82853" w:rsidRPr="0006090C" w:rsidRDefault="00C82853" w:rsidP="00C82853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ab/>
                              <w:t>&lt;</w:t>
                            </w:r>
                            <w:proofErr w:type="spellStart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div</w:t>
                            </w:r>
                            <w:proofErr w:type="spellEnd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&gt;</w:t>
                            </w:r>
                            <w:r w:rsidR="0006090C"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06090C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-------------------------------------------------------------------- </w:t>
                            </w:r>
                            <w:r w:rsid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A</w:t>
                            </w:r>
                            <w:r w:rsidR="0006090C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bertura do terceiro bloco de informações do personagem 3</w:t>
                            </w:r>
                          </w:p>
                          <w:p w14:paraId="5C5EB813" w14:textId="77777777" w:rsidR="00C82853" w:rsidRPr="0006090C" w:rsidRDefault="00C82853" w:rsidP="00C82853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ab/>
                              <w:t xml:space="preserve">    &lt;</w:t>
                            </w:r>
                            <w:proofErr w:type="spellStart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img</w:t>
                            </w:r>
                            <w:proofErr w:type="spellEnd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id=’character-image3’&gt;</w:t>
                            </w:r>
                            <w:r w:rsidR="0006090C"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06090C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 TAG para apresentar a foto do personagem 3</w:t>
                            </w:r>
                          </w:p>
                          <w:p w14:paraId="38C8A8A3" w14:textId="77777777" w:rsidR="00C82853" w:rsidRPr="0006090C" w:rsidRDefault="00C82853" w:rsidP="00C82853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ab/>
                              <w:t xml:space="preserve">    &lt;p id=’character-name3’&gt;</w:t>
                            </w:r>
                            <w:r w:rsidR="0006090C"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06090C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 TAG para apresentar o nome do personagem 3</w:t>
                            </w:r>
                          </w:p>
                          <w:p w14:paraId="04FA5919" w14:textId="77777777" w:rsidR="00C82853" w:rsidRPr="0006090C" w:rsidRDefault="00C82853" w:rsidP="00C82853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ab/>
                              <w:t xml:space="preserve">    &lt;p </w:t>
                            </w:r>
                            <w:proofErr w:type="spellStart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Start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=”status</w:t>
                            </w:r>
                            <w:proofErr w:type="gramEnd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” id=’character-status3’&gt; </w:t>
                            </w:r>
                            <w:r w:rsidR="0006090C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 TAG para apresentar o estado de vida do personagem 3</w:t>
                            </w:r>
                          </w:p>
                          <w:p w14:paraId="1338CC6E" w14:textId="77777777" w:rsidR="00C82853" w:rsidRPr="00392AC2" w:rsidRDefault="00C82853" w:rsidP="00C82853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ab/>
                              <w:t>&lt;/</w:t>
                            </w:r>
                            <w:proofErr w:type="spellStart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div</w:t>
                            </w:r>
                            <w:proofErr w:type="spellEnd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&gt;</w:t>
                            </w:r>
                            <w:r w:rsidR="0006090C"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06090C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------------------------------------------------------------- Fechamento do primeiro bloco de informações do personagem 3</w:t>
                            </w:r>
                          </w:p>
                          <w:p w14:paraId="05076238" w14:textId="77777777" w:rsidR="00C82853" w:rsidRPr="00392AC2" w:rsidRDefault="00C82853" w:rsidP="00C82853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ab/>
                              <w:t>&lt;</w:t>
                            </w:r>
                            <w:proofErr w:type="spellStart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div</w:t>
                            </w:r>
                            <w:proofErr w:type="spellEnd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&gt;</w:t>
                            </w:r>
                            <w:r w:rsidR="0006090C"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06090C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---------------------------------------------------------------------- </w:t>
                            </w:r>
                            <w:r w:rsid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A</w:t>
                            </w:r>
                            <w:r w:rsidR="0006090C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bertura do quarto bloco de informações do personagem 4</w:t>
                            </w:r>
                          </w:p>
                          <w:p w14:paraId="074FB20C" w14:textId="77777777" w:rsidR="00C82853" w:rsidRPr="0006090C" w:rsidRDefault="00C82853" w:rsidP="00C82853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ab/>
                              <w:t xml:space="preserve">    &lt;</w:t>
                            </w:r>
                            <w:proofErr w:type="spellStart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img</w:t>
                            </w:r>
                            <w:proofErr w:type="spellEnd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id=’character-image4’&gt;</w:t>
                            </w:r>
                            <w:r w:rsidR="0006090C"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06090C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 TAG para apresentar a foto do personagem 4</w:t>
                            </w:r>
                          </w:p>
                          <w:p w14:paraId="176E3693" w14:textId="77777777" w:rsidR="00C82853" w:rsidRPr="0006090C" w:rsidRDefault="00C82853" w:rsidP="00C82853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ab/>
                              <w:t xml:space="preserve">    &lt;p id=’character-name4’&gt;</w:t>
                            </w:r>
                            <w:r w:rsidR="0006090C"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06090C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 TAG para apresentar o nome do personagem 4</w:t>
                            </w:r>
                          </w:p>
                          <w:p w14:paraId="7A30726D" w14:textId="77777777" w:rsidR="00C82853" w:rsidRPr="00392AC2" w:rsidRDefault="00C82853" w:rsidP="00C82853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ab/>
                              <w:t xml:space="preserve">    &lt;p </w:t>
                            </w:r>
                            <w:proofErr w:type="spellStart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Start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=”status</w:t>
                            </w:r>
                            <w:proofErr w:type="gramEnd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” id=’character-status4’&gt; </w:t>
                            </w:r>
                            <w:r w:rsidR="0006090C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 TAG para apresentar o estado de vida do personagem 4</w:t>
                            </w:r>
                          </w:p>
                          <w:p w14:paraId="2FA2B550" w14:textId="77777777" w:rsidR="00C82853" w:rsidRPr="0006090C" w:rsidRDefault="00C82853" w:rsidP="00C82853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06090C">
                              <w:rPr>
                                <w:lang w:val="pt-BR"/>
                              </w:rPr>
                              <w:tab/>
                            </w:r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&lt;/</w:t>
                            </w:r>
                            <w:proofErr w:type="spellStart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div</w:t>
                            </w:r>
                            <w:proofErr w:type="spellEnd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&gt;</w:t>
                            </w:r>
                            <w:r w:rsidR="0006090C"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06090C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-------------------------------------------------------------- Fechamento do primeiro bloco de informações do personagem 4</w:t>
                            </w:r>
                          </w:p>
                          <w:p w14:paraId="10127F54" w14:textId="77777777" w:rsidR="00C82853" w:rsidRPr="00392AC2" w:rsidRDefault="00C82853" w:rsidP="00C82853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</w:t>
                            </w:r>
                            <w:r w:rsidR="006227B9"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&lt;/</w:t>
                            </w:r>
                            <w:proofErr w:type="spellStart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div</w:t>
                            </w:r>
                            <w:proofErr w:type="spellEnd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&gt;</w:t>
                            </w:r>
                            <w:r w:rsidR="0006090C"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06090C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---------------------------------------------------------------------------- Fechamento do bloco de informações</w:t>
                            </w:r>
                          </w:p>
                          <w:p w14:paraId="30AB7503" w14:textId="77777777" w:rsidR="006227B9" w:rsidRPr="00392AC2" w:rsidRDefault="006227B9" w:rsidP="00C82853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&lt;</w:t>
                            </w:r>
                            <w:proofErr w:type="spellStart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button</w:t>
                            </w:r>
                            <w:proofErr w:type="spellEnd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id </w:t>
                            </w:r>
                            <w:proofErr w:type="gramStart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= ”</w:t>
                            </w:r>
                            <w:proofErr w:type="spellStart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refresh</w:t>
                            </w:r>
                            <w:proofErr w:type="gramEnd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-button</w:t>
                            </w:r>
                            <w:proofErr w:type="spellEnd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”&gt;Veja Mais!&lt;/</w:t>
                            </w:r>
                            <w:proofErr w:type="spellStart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button</w:t>
                            </w:r>
                            <w:proofErr w:type="spellEnd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&gt;</w:t>
                            </w:r>
                            <w:r w:rsidR="0006090C"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06090C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 TAG para a criação do botão de atualização da página</w:t>
                            </w:r>
                          </w:p>
                          <w:p w14:paraId="3CB4B01C" w14:textId="77777777" w:rsidR="006227B9" w:rsidRPr="0006090C" w:rsidRDefault="006227B9" w:rsidP="00C82853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&lt;/</w:t>
                            </w:r>
                            <w:proofErr w:type="spellStart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body</w:t>
                            </w:r>
                            <w:proofErr w:type="spellEnd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&gt;</w:t>
                            </w:r>
                            <w:r w:rsidR="0006090C"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06090C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------------------------------------------------------------------------------------ TAG de fechamento da página</w:t>
                            </w:r>
                          </w:p>
                          <w:p w14:paraId="7AD4E89A" w14:textId="77777777" w:rsidR="00C82853" w:rsidRPr="00B178DD" w:rsidRDefault="006227B9" w:rsidP="00C82853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&lt;/</w:t>
                            </w:r>
                            <w:proofErr w:type="spellStart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html</w:t>
                            </w:r>
                            <w:proofErr w:type="spellEnd"/>
                            <w:r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>&gt;</w:t>
                            </w:r>
                            <w:r w:rsidR="0006090C" w:rsidRPr="0006090C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06090C" w:rsidRPr="00392AC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------------------------------------------------------------------------------------ TAG de fechamento do documento HTML</w:t>
                            </w:r>
                          </w:p>
                          <w:p w14:paraId="54EC5242" w14:textId="77777777" w:rsidR="00C82853" w:rsidRPr="0006090C" w:rsidRDefault="00C82853" w:rsidP="00C82853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85D8D" id="_x0000_s1027" type="#_x0000_t202" style="position:absolute;left:0;text-align:left;margin-left:0;margin-top:.05pt;width:452.7pt;height:55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2A9JgIAAEwEAAAOAAAAZHJzL2Uyb0RvYy54bWysVNtu2zAMfR+wfxD0vtjxkrQ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">
                <v:textbox>
                  <w:txbxContent>
                    <w:p w14:paraId="2F529620" w14:textId="77777777" w:rsidR="00C82853" w:rsidRPr="00B349D8" w:rsidRDefault="00C82853" w:rsidP="00C82853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B349D8">
                        <w:rPr>
                          <w:sz w:val="16"/>
                          <w:szCs w:val="16"/>
                          <w:lang w:val="pt-BR"/>
                        </w:rPr>
                        <w:t>&lt;</w:t>
                      </w:r>
                      <w:proofErr w:type="spellStart"/>
                      <w:r w:rsidRPr="00B349D8">
                        <w:rPr>
                          <w:sz w:val="16"/>
                          <w:szCs w:val="16"/>
                          <w:lang w:val="pt-BR"/>
                        </w:rPr>
                        <w:t>body</w:t>
                      </w:r>
                      <w:proofErr w:type="spellEnd"/>
                      <w:r w:rsidRPr="00B349D8">
                        <w:rPr>
                          <w:sz w:val="16"/>
                          <w:szCs w:val="16"/>
                          <w:lang w:val="pt-BR"/>
                        </w:rPr>
                        <w:t>&gt;</w:t>
                      </w:r>
                      <w:r w:rsidR="00B349D8" w:rsidRPr="00B349D8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B349D8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-----------------------------------------------------------------------------------</w:t>
                      </w:r>
                      <w:r w:rsidR="0006090C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 TAG de</w:t>
                      </w:r>
                      <w:r w:rsidR="00B349D8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392AC2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início</w:t>
                      </w:r>
                      <w:r w:rsidR="00B349D8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 da página</w:t>
                      </w:r>
                    </w:p>
                    <w:p w14:paraId="0E56147B" w14:textId="77777777" w:rsidR="00C82853" w:rsidRPr="00B349D8" w:rsidRDefault="00C82853" w:rsidP="00C82853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B349D8">
                        <w:rPr>
                          <w:sz w:val="16"/>
                          <w:szCs w:val="16"/>
                          <w:lang w:val="pt-BR"/>
                        </w:rPr>
                        <w:t xml:space="preserve">    &lt;h1&gt;Rick </w:t>
                      </w:r>
                      <w:proofErr w:type="spellStart"/>
                      <w:r w:rsidRPr="00B349D8">
                        <w:rPr>
                          <w:sz w:val="16"/>
                          <w:szCs w:val="16"/>
                          <w:lang w:val="pt-BR"/>
                        </w:rPr>
                        <w:t>and</w:t>
                      </w:r>
                      <w:proofErr w:type="spellEnd"/>
                      <w:r w:rsidRPr="00B349D8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proofErr w:type="spellStart"/>
                      <w:r w:rsidRPr="00B349D8">
                        <w:rPr>
                          <w:sz w:val="16"/>
                          <w:szCs w:val="16"/>
                          <w:lang w:val="pt-BR"/>
                        </w:rPr>
                        <w:t>Morty</w:t>
                      </w:r>
                      <w:proofErr w:type="spellEnd"/>
                      <w:r w:rsidRPr="00B349D8">
                        <w:rPr>
                          <w:sz w:val="16"/>
                          <w:szCs w:val="16"/>
                          <w:lang w:val="pt-BR"/>
                        </w:rPr>
                        <w:t>&lt;/h1&gt;</w:t>
                      </w:r>
                      <w:r w:rsidR="00B349D8" w:rsidRPr="00B349D8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B349D8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-------------------------------------------------------- Título exibido na página</w:t>
                      </w:r>
                    </w:p>
                    <w:p w14:paraId="175C77C5" w14:textId="77777777" w:rsidR="00C82853" w:rsidRPr="00392AC2" w:rsidRDefault="00C82853" w:rsidP="00C82853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B349D8">
                        <w:rPr>
                          <w:sz w:val="16"/>
                          <w:szCs w:val="16"/>
                          <w:lang w:val="pt-BR"/>
                        </w:rPr>
                        <w:t xml:space="preserve">    </w:t>
                      </w:r>
                      <w:r w:rsidRPr="00C82853">
                        <w:rPr>
                          <w:sz w:val="16"/>
                          <w:szCs w:val="16"/>
                          <w:lang w:val="pt-BR"/>
                        </w:rPr>
                        <w:t xml:space="preserve">&lt;h2&gt;Conheça os personagens da série Rick e </w:t>
                      </w:r>
                      <w:proofErr w:type="spellStart"/>
                      <w:r w:rsidRPr="00C82853">
                        <w:rPr>
                          <w:sz w:val="16"/>
                          <w:szCs w:val="16"/>
                          <w:lang w:val="pt-BR"/>
                        </w:rPr>
                        <w:t>Morty</w:t>
                      </w:r>
                      <w:proofErr w:type="spellEnd"/>
                      <w:r w:rsidRPr="00C82853">
                        <w:rPr>
                          <w:sz w:val="16"/>
                          <w:szCs w:val="16"/>
                          <w:lang w:val="pt-BR"/>
                        </w:rPr>
                        <w:t>&lt;/h2&gt;</w:t>
                      </w:r>
                      <w:r w:rsidR="00B349D8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B349D8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 Subtítulo exibido na página</w:t>
                      </w:r>
                    </w:p>
                    <w:p w14:paraId="516B862D" w14:textId="77777777" w:rsidR="00C82853" w:rsidRPr="00392AC2" w:rsidRDefault="00C82853" w:rsidP="00C82853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392AC2">
                        <w:rPr>
                          <w:sz w:val="16"/>
                          <w:szCs w:val="16"/>
                          <w:lang w:val="pt-BR"/>
                        </w:rPr>
                        <w:t xml:space="preserve">    &lt;</w:t>
                      </w:r>
                      <w:proofErr w:type="spellStart"/>
                      <w:r w:rsidRPr="00392AC2">
                        <w:rPr>
                          <w:sz w:val="16"/>
                          <w:szCs w:val="16"/>
                          <w:lang w:val="pt-BR"/>
                        </w:rPr>
                        <w:t>div</w:t>
                      </w:r>
                      <w:proofErr w:type="spellEnd"/>
                      <w:r w:rsidRPr="00392AC2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proofErr w:type="spellStart"/>
                      <w:r w:rsidRPr="00392AC2">
                        <w:rPr>
                          <w:sz w:val="16"/>
                          <w:szCs w:val="16"/>
                          <w:lang w:val="pt-BR"/>
                        </w:rPr>
                        <w:t>class</w:t>
                      </w:r>
                      <w:proofErr w:type="spellEnd"/>
                      <w:r w:rsidRPr="00392AC2">
                        <w:rPr>
                          <w:sz w:val="16"/>
                          <w:szCs w:val="16"/>
                          <w:lang w:val="pt-BR"/>
                        </w:rPr>
                        <w:t>=”container”&gt;</w:t>
                      </w:r>
                      <w:r w:rsidR="00B349D8" w:rsidRPr="00392AC2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B349D8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------------------------------------------------------------ </w:t>
                      </w:r>
                      <w:r w:rsid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A</w:t>
                      </w:r>
                      <w:r w:rsidR="00B349D8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bertura </w:t>
                      </w:r>
                      <w:r w:rsidR="0006090C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do</w:t>
                      </w:r>
                      <w:r w:rsidR="00B349D8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 bloco de informações</w:t>
                      </w:r>
                    </w:p>
                    <w:p w14:paraId="25073C5F" w14:textId="77777777" w:rsidR="00C82853" w:rsidRPr="00392AC2" w:rsidRDefault="00C82853" w:rsidP="00C82853">
                      <w:pP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 w:rsidRPr="00B349D8">
                        <w:rPr>
                          <w:sz w:val="16"/>
                          <w:szCs w:val="16"/>
                          <w:lang w:val="pt-BR"/>
                        </w:rPr>
                        <w:tab/>
                        <w:t>&lt;</w:t>
                      </w:r>
                      <w:proofErr w:type="spellStart"/>
                      <w:r w:rsidRPr="00B349D8">
                        <w:rPr>
                          <w:sz w:val="16"/>
                          <w:szCs w:val="16"/>
                          <w:lang w:val="pt-BR"/>
                        </w:rPr>
                        <w:t>div</w:t>
                      </w:r>
                      <w:proofErr w:type="spellEnd"/>
                      <w:r w:rsidRPr="00B349D8">
                        <w:rPr>
                          <w:sz w:val="16"/>
                          <w:szCs w:val="16"/>
                          <w:lang w:val="pt-BR"/>
                        </w:rPr>
                        <w:t>&gt;</w:t>
                      </w:r>
                      <w:r w:rsidR="00B349D8" w:rsidRPr="00B349D8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B349D8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-------------------------------------------------------------------- </w:t>
                      </w:r>
                      <w:r w:rsid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A</w:t>
                      </w:r>
                      <w:r w:rsidR="00B349D8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bertura do primeiro bloco </w:t>
                      </w:r>
                      <w:r w:rsidR="0006090C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de informações d</w:t>
                      </w:r>
                      <w:r w:rsidR="00B349D8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o personagem 1 </w:t>
                      </w:r>
                    </w:p>
                    <w:p w14:paraId="21A3E20E" w14:textId="77777777" w:rsidR="00C82853" w:rsidRPr="00B349D8" w:rsidRDefault="00C82853" w:rsidP="00C82853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B349D8">
                        <w:rPr>
                          <w:sz w:val="16"/>
                          <w:szCs w:val="16"/>
                          <w:lang w:val="pt-BR"/>
                        </w:rPr>
                        <w:tab/>
                        <w:t xml:space="preserve">    &lt;</w:t>
                      </w:r>
                      <w:proofErr w:type="spellStart"/>
                      <w:r w:rsidRPr="00B349D8">
                        <w:rPr>
                          <w:sz w:val="16"/>
                          <w:szCs w:val="16"/>
                          <w:lang w:val="pt-BR"/>
                        </w:rPr>
                        <w:t>img</w:t>
                      </w:r>
                      <w:proofErr w:type="spellEnd"/>
                      <w:r w:rsidRPr="00B349D8">
                        <w:rPr>
                          <w:sz w:val="16"/>
                          <w:szCs w:val="16"/>
                          <w:lang w:val="pt-BR"/>
                        </w:rPr>
                        <w:t xml:space="preserve"> id=’character-image1’&gt;</w:t>
                      </w:r>
                      <w:r w:rsidR="00B349D8" w:rsidRPr="00B349D8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B349D8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 TAG para apresentar a foto do personagem 1</w:t>
                      </w:r>
                    </w:p>
                    <w:p w14:paraId="2723E8E3" w14:textId="77777777" w:rsidR="00C82853" w:rsidRPr="00392AC2" w:rsidRDefault="00C82853" w:rsidP="00C82853">
                      <w:pP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 w:rsidRPr="00B349D8">
                        <w:rPr>
                          <w:sz w:val="16"/>
                          <w:szCs w:val="16"/>
                          <w:lang w:val="pt-BR"/>
                        </w:rPr>
                        <w:tab/>
                        <w:t xml:space="preserve">    &lt;p id=’character-name1’&gt;</w:t>
                      </w:r>
                      <w:r w:rsidR="00B349D8" w:rsidRPr="00B349D8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B349D8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 TAG para apresentar o nome do personagem 1</w:t>
                      </w:r>
                    </w:p>
                    <w:p w14:paraId="27AA0FFA" w14:textId="77777777" w:rsidR="00C82853" w:rsidRPr="00B349D8" w:rsidRDefault="00C82853" w:rsidP="00C82853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B349D8">
                        <w:rPr>
                          <w:sz w:val="16"/>
                          <w:szCs w:val="16"/>
                          <w:lang w:val="pt-BR"/>
                        </w:rPr>
                        <w:tab/>
                        <w:t xml:space="preserve">    &lt;p </w:t>
                      </w:r>
                      <w:proofErr w:type="spellStart"/>
                      <w:r w:rsidRPr="00B349D8">
                        <w:rPr>
                          <w:sz w:val="16"/>
                          <w:szCs w:val="16"/>
                          <w:lang w:val="pt-BR"/>
                        </w:rPr>
                        <w:t>class</w:t>
                      </w:r>
                      <w:proofErr w:type="spellEnd"/>
                      <w:proofErr w:type="gramStart"/>
                      <w:r w:rsidRPr="00B349D8">
                        <w:rPr>
                          <w:sz w:val="16"/>
                          <w:szCs w:val="16"/>
                          <w:lang w:val="pt-BR"/>
                        </w:rPr>
                        <w:t>=”status</w:t>
                      </w:r>
                      <w:proofErr w:type="gramEnd"/>
                      <w:r w:rsidRPr="00B349D8">
                        <w:rPr>
                          <w:sz w:val="16"/>
                          <w:szCs w:val="16"/>
                          <w:lang w:val="pt-BR"/>
                        </w:rPr>
                        <w:t xml:space="preserve">” id=’character-status1’&gt; </w:t>
                      </w:r>
                      <w:r w:rsidR="00B349D8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 TAG para apresentar o estado de vida do personagem 1</w:t>
                      </w:r>
                    </w:p>
                    <w:p w14:paraId="4233B68C" w14:textId="77777777" w:rsidR="00C82853" w:rsidRPr="00B349D8" w:rsidRDefault="00C82853" w:rsidP="00C82853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B349D8">
                        <w:rPr>
                          <w:sz w:val="16"/>
                          <w:szCs w:val="16"/>
                          <w:lang w:val="pt-BR"/>
                        </w:rPr>
                        <w:tab/>
                        <w:t>&lt;/</w:t>
                      </w:r>
                      <w:proofErr w:type="spellStart"/>
                      <w:r w:rsidRPr="00B349D8">
                        <w:rPr>
                          <w:sz w:val="16"/>
                          <w:szCs w:val="16"/>
                          <w:lang w:val="pt-BR"/>
                        </w:rPr>
                        <w:t>div</w:t>
                      </w:r>
                      <w:proofErr w:type="spellEnd"/>
                      <w:r w:rsidRPr="00B349D8">
                        <w:rPr>
                          <w:sz w:val="16"/>
                          <w:szCs w:val="16"/>
                          <w:lang w:val="pt-BR"/>
                        </w:rPr>
                        <w:t>&gt;</w:t>
                      </w:r>
                      <w:r w:rsidR="00B349D8" w:rsidRPr="00B349D8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B349D8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-------------------------------------------------------------- Fechamento do primeiro bloco de informações do personagem 1</w:t>
                      </w:r>
                    </w:p>
                    <w:p w14:paraId="54EEF2B3" w14:textId="77777777" w:rsidR="00C82853" w:rsidRPr="00B349D8" w:rsidRDefault="00C82853" w:rsidP="00C82853">
                      <w:pPr>
                        <w:ind w:firstLine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B349D8">
                        <w:rPr>
                          <w:sz w:val="16"/>
                          <w:szCs w:val="16"/>
                          <w:lang w:val="pt-BR"/>
                        </w:rPr>
                        <w:t>&lt;</w:t>
                      </w:r>
                      <w:proofErr w:type="spellStart"/>
                      <w:r w:rsidRPr="00B349D8">
                        <w:rPr>
                          <w:sz w:val="16"/>
                          <w:szCs w:val="16"/>
                          <w:lang w:val="pt-BR"/>
                        </w:rPr>
                        <w:t>div</w:t>
                      </w:r>
                      <w:proofErr w:type="spellEnd"/>
                      <w:r w:rsidRPr="00B349D8">
                        <w:rPr>
                          <w:sz w:val="16"/>
                          <w:szCs w:val="16"/>
                          <w:lang w:val="pt-BR"/>
                        </w:rPr>
                        <w:t>&gt;</w:t>
                      </w:r>
                      <w:r w:rsidR="0006090C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06090C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------------------------------------------------------------------ </w:t>
                      </w:r>
                      <w:r w:rsid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A</w:t>
                      </w:r>
                      <w:r w:rsidR="0006090C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bertura do segundo bloco de informações do personagem 2</w:t>
                      </w:r>
                    </w:p>
                    <w:p w14:paraId="6DE18EB2" w14:textId="77777777" w:rsidR="00C82853" w:rsidRPr="00392AC2" w:rsidRDefault="00C82853" w:rsidP="00C82853">
                      <w:pP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 w:rsidRPr="00B349D8">
                        <w:rPr>
                          <w:sz w:val="16"/>
                          <w:szCs w:val="16"/>
                          <w:lang w:val="pt-BR"/>
                        </w:rPr>
                        <w:tab/>
                        <w:t xml:space="preserve">    </w:t>
                      </w:r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&lt;</w:t>
                      </w:r>
                      <w:proofErr w:type="spellStart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img</w:t>
                      </w:r>
                      <w:proofErr w:type="spellEnd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 xml:space="preserve"> id=’character-image2’&gt;</w:t>
                      </w:r>
                      <w:r w:rsidR="0006090C" w:rsidRPr="0006090C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06090C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 TAG para apresentar a foto do personagem 2</w:t>
                      </w:r>
                    </w:p>
                    <w:p w14:paraId="012C426C" w14:textId="77777777" w:rsidR="00C82853" w:rsidRPr="0006090C" w:rsidRDefault="00C82853" w:rsidP="00C82853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ab/>
                        <w:t xml:space="preserve">    &lt;p id=’character-name2’&gt;</w:t>
                      </w:r>
                      <w:r w:rsidR="0006090C" w:rsidRPr="0006090C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06090C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 TAG para apresentar o nome do personagem 2</w:t>
                      </w:r>
                    </w:p>
                    <w:p w14:paraId="19FCD12C" w14:textId="77777777" w:rsidR="00C82853" w:rsidRPr="0006090C" w:rsidRDefault="00C82853" w:rsidP="00C82853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ab/>
                        <w:t xml:space="preserve">    &lt;p </w:t>
                      </w:r>
                      <w:proofErr w:type="spellStart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class</w:t>
                      </w:r>
                      <w:proofErr w:type="spellEnd"/>
                      <w:proofErr w:type="gramStart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=”status</w:t>
                      </w:r>
                      <w:proofErr w:type="gramEnd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 xml:space="preserve">” id=’character-status2’&gt; </w:t>
                      </w:r>
                      <w:r w:rsidR="0006090C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 TAG para apresentar o estado de vida do personagem 2</w:t>
                      </w:r>
                    </w:p>
                    <w:p w14:paraId="12F157B6" w14:textId="77777777" w:rsidR="00C82853" w:rsidRPr="0006090C" w:rsidRDefault="00C82853" w:rsidP="00C82853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ab/>
                        <w:t>&lt;/</w:t>
                      </w:r>
                      <w:proofErr w:type="spellStart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div</w:t>
                      </w:r>
                      <w:proofErr w:type="spellEnd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&gt;</w:t>
                      </w:r>
                      <w:r w:rsidR="0006090C" w:rsidRPr="0006090C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06090C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-------------------------------------------------------------- Fechamento do primeiro bloco de informações do personagem 2</w:t>
                      </w:r>
                    </w:p>
                    <w:p w14:paraId="4FBE8E1C" w14:textId="77777777" w:rsidR="00C82853" w:rsidRPr="0006090C" w:rsidRDefault="00C82853" w:rsidP="00C82853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ab/>
                        <w:t>&lt;</w:t>
                      </w:r>
                      <w:proofErr w:type="spellStart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div</w:t>
                      </w:r>
                      <w:proofErr w:type="spellEnd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&gt;</w:t>
                      </w:r>
                      <w:r w:rsidR="0006090C" w:rsidRPr="0006090C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06090C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-------------------------------------------------------------------- </w:t>
                      </w:r>
                      <w:r w:rsid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A</w:t>
                      </w:r>
                      <w:r w:rsidR="0006090C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bertura do terceiro bloco de informações do personagem 3</w:t>
                      </w:r>
                    </w:p>
                    <w:p w14:paraId="5C5EB813" w14:textId="77777777" w:rsidR="00C82853" w:rsidRPr="0006090C" w:rsidRDefault="00C82853" w:rsidP="00C82853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ab/>
                        <w:t xml:space="preserve">    &lt;</w:t>
                      </w:r>
                      <w:proofErr w:type="spellStart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img</w:t>
                      </w:r>
                      <w:proofErr w:type="spellEnd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 xml:space="preserve"> id=’character-image3’&gt;</w:t>
                      </w:r>
                      <w:r w:rsidR="0006090C" w:rsidRPr="0006090C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06090C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 TAG para apresentar a foto do personagem 3</w:t>
                      </w:r>
                    </w:p>
                    <w:p w14:paraId="38C8A8A3" w14:textId="77777777" w:rsidR="00C82853" w:rsidRPr="0006090C" w:rsidRDefault="00C82853" w:rsidP="00C82853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ab/>
                        <w:t xml:space="preserve">    &lt;p id=’character-name3’&gt;</w:t>
                      </w:r>
                      <w:r w:rsidR="0006090C" w:rsidRPr="0006090C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06090C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 TAG para apresentar o nome do personagem 3</w:t>
                      </w:r>
                    </w:p>
                    <w:p w14:paraId="04FA5919" w14:textId="77777777" w:rsidR="00C82853" w:rsidRPr="0006090C" w:rsidRDefault="00C82853" w:rsidP="00C82853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ab/>
                        <w:t xml:space="preserve">    &lt;p </w:t>
                      </w:r>
                      <w:proofErr w:type="spellStart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class</w:t>
                      </w:r>
                      <w:proofErr w:type="spellEnd"/>
                      <w:proofErr w:type="gramStart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=”status</w:t>
                      </w:r>
                      <w:proofErr w:type="gramEnd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 xml:space="preserve">” id=’character-status3’&gt; </w:t>
                      </w:r>
                      <w:r w:rsidR="0006090C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 TAG para apresentar o estado de vida do personagem 3</w:t>
                      </w:r>
                    </w:p>
                    <w:p w14:paraId="1338CC6E" w14:textId="77777777" w:rsidR="00C82853" w:rsidRPr="00392AC2" w:rsidRDefault="00C82853" w:rsidP="00C82853">
                      <w:pP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ab/>
                        <w:t>&lt;/</w:t>
                      </w:r>
                      <w:proofErr w:type="spellStart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div</w:t>
                      </w:r>
                      <w:proofErr w:type="spellEnd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&gt;</w:t>
                      </w:r>
                      <w:r w:rsidR="0006090C" w:rsidRPr="0006090C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06090C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------------------------------------------------------------- Fechamento do primeiro bloco de informações do personagem 3</w:t>
                      </w:r>
                    </w:p>
                    <w:p w14:paraId="05076238" w14:textId="77777777" w:rsidR="00C82853" w:rsidRPr="00392AC2" w:rsidRDefault="00C82853" w:rsidP="00C82853">
                      <w:pP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ab/>
                        <w:t>&lt;</w:t>
                      </w:r>
                      <w:proofErr w:type="spellStart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div</w:t>
                      </w:r>
                      <w:proofErr w:type="spellEnd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&gt;</w:t>
                      </w:r>
                      <w:r w:rsidR="0006090C" w:rsidRPr="0006090C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06090C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---------------------------------------------------------------------- </w:t>
                      </w:r>
                      <w:r w:rsid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A</w:t>
                      </w:r>
                      <w:r w:rsidR="0006090C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bertura do quarto bloco de informações do personagem 4</w:t>
                      </w:r>
                    </w:p>
                    <w:p w14:paraId="074FB20C" w14:textId="77777777" w:rsidR="00C82853" w:rsidRPr="0006090C" w:rsidRDefault="00C82853" w:rsidP="00C82853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ab/>
                        <w:t xml:space="preserve">    &lt;</w:t>
                      </w:r>
                      <w:proofErr w:type="spellStart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img</w:t>
                      </w:r>
                      <w:proofErr w:type="spellEnd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 xml:space="preserve"> id=’character-image4’&gt;</w:t>
                      </w:r>
                      <w:r w:rsidR="0006090C" w:rsidRPr="0006090C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06090C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 TAG para apresentar a foto do personagem 4</w:t>
                      </w:r>
                    </w:p>
                    <w:p w14:paraId="176E3693" w14:textId="77777777" w:rsidR="00C82853" w:rsidRPr="0006090C" w:rsidRDefault="00C82853" w:rsidP="00C82853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ab/>
                        <w:t xml:space="preserve">    &lt;p id=’character-name4’&gt;</w:t>
                      </w:r>
                      <w:r w:rsidR="0006090C" w:rsidRPr="0006090C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06090C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 TAG para apresentar o nome do personagem 4</w:t>
                      </w:r>
                    </w:p>
                    <w:p w14:paraId="7A30726D" w14:textId="77777777" w:rsidR="00C82853" w:rsidRPr="00392AC2" w:rsidRDefault="00C82853" w:rsidP="00C82853">
                      <w:pP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ab/>
                        <w:t xml:space="preserve">    &lt;p </w:t>
                      </w:r>
                      <w:proofErr w:type="spellStart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class</w:t>
                      </w:r>
                      <w:proofErr w:type="spellEnd"/>
                      <w:proofErr w:type="gramStart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=”status</w:t>
                      </w:r>
                      <w:proofErr w:type="gramEnd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 xml:space="preserve">” id=’character-status4’&gt; </w:t>
                      </w:r>
                      <w:r w:rsidR="0006090C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 TAG para apresentar o estado de vida do personagem 4</w:t>
                      </w:r>
                    </w:p>
                    <w:p w14:paraId="2FA2B550" w14:textId="77777777" w:rsidR="00C82853" w:rsidRPr="0006090C" w:rsidRDefault="00C82853" w:rsidP="00C82853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06090C">
                        <w:rPr>
                          <w:lang w:val="pt-BR"/>
                        </w:rPr>
                        <w:tab/>
                      </w:r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&lt;/</w:t>
                      </w:r>
                      <w:proofErr w:type="spellStart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div</w:t>
                      </w:r>
                      <w:proofErr w:type="spellEnd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&gt;</w:t>
                      </w:r>
                      <w:r w:rsidR="0006090C" w:rsidRPr="0006090C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06090C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-------------------------------------------------------------- Fechamento do primeiro bloco de informações do personagem 4</w:t>
                      </w:r>
                    </w:p>
                    <w:p w14:paraId="10127F54" w14:textId="77777777" w:rsidR="00C82853" w:rsidRPr="00392AC2" w:rsidRDefault="00C82853" w:rsidP="00C82853">
                      <w:pP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 xml:space="preserve">  </w:t>
                      </w:r>
                      <w:r w:rsidR="006227B9" w:rsidRPr="0006090C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 xml:space="preserve"> &lt;/</w:t>
                      </w:r>
                      <w:proofErr w:type="spellStart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div</w:t>
                      </w:r>
                      <w:proofErr w:type="spellEnd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&gt;</w:t>
                      </w:r>
                      <w:r w:rsidR="0006090C" w:rsidRPr="0006090C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06090C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---------------------------------------------------------------------------- Fechamento do bloco de informações</w:t>
                      </w:r>
                    </w:p>
                    <w:p w14:paraId="30AB7503" w14:textId="77777777" w:rsidR="006227B9" w:rsidRPr="00392AC2" w:rsidRDefault="006227B9" w:rsidP="00C82853">
                      <w:pP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 xml:space="preserve">    &lt;</w:t>
                      </w:r>
                      <w:proofErr w:type="spellStart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button</w:t>
                      </w:r>
                      <w:proofErr w:type="spellEnd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 xml:space="preserve"> id </w:t>
                      </w:r>
                      <w:proofErr w:type="gramStart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= ”</w:t>
                      </w:r>
                      <w:proofErr w:type="spellStart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refresh</w:t>
                      </w:r>
                      <w:proofErr w:type="gramEnd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-button</w:t>
                      </w:r>
                      <w:proofErr w:type="spellEnd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”&gt;Veja Mais!&lt;/</w:t>
                      </w:r>
                      <w:proofErr w:type="spellStart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button</w:t>
                      </w:r>
                      <w:proofErr w:type="spellEnd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&gt;</w:t>
                      </w:r>
                      <w:r w:rsidR="0006090C" w:rsidRPr="0006090C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06090C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 TAG para a criação do botão de atualização da página</w:t>
                      </w:r>
                    </w:p>
                    <w:p w14:paraId="3CB4B01C" w14:textId="77777777" w:rsidR="006227B9" w:rsidRPr="0006090C" w:rsidRDefault="006227B9" w:rsidP="00C82853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&lt;/</w:t>
                      </w:r>
                      <w:proofErr w:type="spellStart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body</w:t>
                      </w:r>
                      <w:proofErr w:type="spellEnd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&gt;</w:t>
                      </w:r>
                      <w:r w:rsidR="0006090C" w:rsidRPr="0006090C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06090C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------------------------------------------------------------------------------------ TAG de fechamento da página</w:t>
                      </w:r>
                    </w:p>
                    <w:p w14:paraId="7AD4E89A" w14:textId="77777777" w:rsidR="00C82853" w:rsidRPr="00B178DD" w:rsidRDefault="006227B9" w:rsidP="00C82853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&lt;/</w:t>
                      </w:r>
                      <w:proofErr w:type="spellStart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html</w:t>
                      </w:r>
                      <w:proofErr w:type="spellEnd"/>
                      <w:r w:rsidRPr="0006090C">
                        <w:rPr>
                          <w:sz w:val="16"/>
                          <w:szCs w:val="16"/>
                          <w:lang w:val="pt-BR"/>
                        </w:rPr>
                        <w:t>&gt;</w:t>
                      </w:r>
                      <w:r w:rsidR="0006090C" w:rsidRPr="0006090C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06090C" w:rsidRPr="00392AC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------------------------------------------------------------------------------------ TAG de fechamento do documento HTML</w:t>
                      </w:r>
                    </w:p>
                    <w:p w14:paraId="54EC5242" w14:textId="77777777" w:rsidR="00C82853" w:rsidRPr="0006090C" w:rsidRDefault="00C82853" w:rsidP="00C82853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F3811E" w14:textId="77777777" w:rsidR="00B178DD" w:rsidRDefault="00B178DD" w:rsidP="00407E79">
      <w:pPr>
        <w:ind w:firstLine="720"/>
        <w:rPr>
          <w:lang w:val="pt-BR"/>
        </w:rPr>
      </w:pPr>
      <w:r>
        <w:rPr>
          <w:lang w:val="pt-BR"/>
        </w:rPr>
        <w:t>Todo o documento HTML, ficou da seguinte forma:</w:t>
      </w:r>
    </w:p>
    <w:p w14:paraId="35AD38BC" w14:textId="77777777" w:rsidR="00AF0CAD" w:rsidRDefault="00AF0CAD" w:rsidP="00407E79">
      <w:pPr>
        <w:ind w:firstLine="720"/>
        <w:rPr>
          <w:lang w:val="pt-BR"/>
        </w:rPr>
      </w:pPr>
    </w:p>
    <w:p w14:paraId="51666029" w14:textId="77777777" w:rsidR="00AF0CAD" w:rsidRDefault="00AF0CAD" w:rsidP="00407E79">
      <w:pPr>
        <w:ind w:firstLine="720"/>
        <w:rPr>
          <w:lang w:val="pt-BR"/>
        </w:rPr>
      </w:pPr>
    </w:p>
    <w:p w14:paraId="5F83D2E5" w14:textId="77777777" w:rsidR="00AF0CAD" w:rsidRDefault="00AF0CAD" w:rsidP="00407E79">
      <w:pPr>
        <w:ind w:firstLine="720"/>
        <w:rPr>
          <w:lang w:val="pt-BR"/>
        </w:rPr>
      </w:pPr>
    </w:p>
    <w:p w14:paraId="5F3E7867" w14:textId="77777777" w:rsidR="00B178DD" w:rsidRDefault="00B178DD" w:rsidP="00407E79">
      <w:pPr>
        <w:ind w:firstLine="720"/>
        <w:rPr>
          <w:lang w:val="pt-BR"/>
        </w:rPr>
      </w:pPr>
    </w:p>
    <w:p w14:paraId="7A9DDFC1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lastRenderedPageBreak/>
        <w:t>&lt;!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DOCTYPE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B178DD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html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59DF53D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html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B178DD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lang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pt-br</w:t>
      </w:r>
      <w:proofErr w:type="spellEnd"/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7D5DE07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2B3AD94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head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216C3FC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meta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B178DD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charset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"UTF-8"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E695D63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meta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B178DD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http-</w:t>
      </w:r>
      <w:proofErr w:type="spellStart"/>
      <w:r w:rsidRPr="00B178DD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equiv</w:t>
      </w:r>
      <w:proofErr w:type="spellEnd"/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"X-UA-Compatible"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B178DD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content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"IE=edge"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B305356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meta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B178DD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"viewport"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B178DD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content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"width=device-width, initial-scale=1.0"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7FA092D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</w:p>
    <w:p w14:paraId="1E3EAB70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title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Rick and Morty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title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543A1FB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EAA0029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link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B178DD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rel</w:t>
      </w:r>
      <w:proofErr w:type="spellEnd"/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"stylesheet"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B178DD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href</w:t>
      </w:r>
      <w:proofErr w:type="spellEnd"/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css</w:t>
      </w:r>
      <w:proofErr w:type="spellEnd"/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/style.css"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AD506E8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97695E0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script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B178DD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src</w:t>
      </w:r>
      <w:proofErr w:type="spellEnd"/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"script/script.js"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B178DD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defer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script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5607091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FCB3B60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head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2B19D67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2F055DC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body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91A7971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</w:p>
    <w:p w14:paraId="67B1B772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Rick e Morty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</w:p>
    <w:p w14:paraId="27D787A0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val="pt-BR" w:eastAsia="en-IE"/>
        </w:rPr>
        <w:t>&lt;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val="pt-BR" w:eastAsia="en-IE"/>
        </w:rPr>
        <w:t>h2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val="pt-BR" w:eastAsia="en-IE"/>
        </w:rPr>
        <w:t>&gt;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Conheça os personagens da série Rick e </w:t>
      </w:r>
      <w:proofErr w:type="spellStart"/>
      <w:r w:rsidRPr="00B178DD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Morty</w:t>
      </w:r>
      <w:proofErr w:type="spellEnd"/>
      <w:r w:rsidRPr="00B178DD">
        <w:rPr>
          <w:rFonts w:ascii="Consolas" w:eastAsia="Times New Roman" w:hAnsi="Consolas" w:cs="Times New Roman"/>
          <w:color w:val="808080"/>
          <w:sz w:val="21"/>
          <w:szCs w:val="21"/>
          <w:lang w:val="pt-BR" w:eastAsia="en-IE"/>
        </w:rPr>
        <w:t>&lt;/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val="pt-BR" w:eastAsia="en-IE"/>
        </w:rPr>
        <w:t>h2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val="pt-BR" w:eastAsia="en-IE"/>
        </w:rPr>
        <w:t>&gt;</w:t>
      </w:r>
    </w:p>
    <w:p w14:paraId="127ADE98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</w:p>
    <w:p w14:paraId="0EBA1C0D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B178DD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"container"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4D2E65B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9DBFD68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img</w:t>
      </w:r>
      <w:proofErr w:type="spellEnd"/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B178DD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'character-image1'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7958282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B178DD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'character-name1'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DBC754B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B178DD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"status"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B178DD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'character-status1'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1EC7D57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89123D6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318892E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img</w:t>
      </w:r>
      <w:proofErr w:type="spellEnd"/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B178DD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'character-image2'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F538BA4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B178DD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'character-name2'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320FBED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B178DD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"status"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B178DD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'character-status2'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36D9BC6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EFDCB42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96B4BAA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img</w:t>
      </w:r>
      <w:proofErr w:type="spellEnd"/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B178DD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'character-image3'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442846F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B178DD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'character-name3'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6DF81B2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B178DD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"status"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B178DD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'character-status3'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77F6EAB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EC56A44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68A8BDE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img</w:t>
      </w:r>
      <w:proofErr w:type="spellEnd"/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B178DD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'character-image4'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C24A356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B178DD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'character-name4'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49ACBFF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B178DD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"status"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B178DD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'character-status4'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190C07F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93566DC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0B7CB89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button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B178DD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B178D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"refresh-button"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proofErr w:type="spellStart"/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Veja</w:t>
      </w:r>
      <w:proofErr w:type="spellEnd"/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mais</w:t>
      </w:r>
      <w:proofErr w:type="spellEnd"/>
      <w:r w:rsidRPr="00B178D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!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gramEnd"/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/</w:t>
      </w:r>
      <w:r w:rsidRPr="00B178D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button</w:t>
      </w:r>
      <w:r w:rsidRPr="00B178DD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607FBEF" w14:textId="77777777" w:rsidR="00B178DD" w:rsidRPr="00B178D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B58C1A7" w14:textId="77777777" w:rsidR="00B178DD" w:rsidRPr="00A0722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A0722D">
        <w:rPr>
          <w:rFonts w:ascii="Consolas" w:eastAsia="Times New Roman" w:hAnsi="Consolas" w:cs="Times New Roman"/>
          <w:color w:val="808080"/>
          <w:sz w:val="21"/>
          <w:szCs w:val="21"/>
          <w:lang w:val="pt-BR" w:eastAsia="en-IE"/>
        </w:rPr>
        <w:t>&lt;/</w:t>
      </w:r>
      <w:proofErr w:type="spellStart"/>
      <w:r w:rsidRPr="00A0722D">
        <w:rPr>
          <w:rFonts w:ascii="Consolas" w:eastAsia="Times New Roman" w:hAnsi="Consolas" w:cs="Times New Roman"/>
          <w:color w:val="569CD6"/>
          <w:sz w:val="21"/>
          <w:szCs w:val="21"/>
          <w:lang w:val="pt-BR" w:eastAsia="en-IE"/>
        </w:rPr>
        <w:t>body</w:t>
      </w:r>
      <w:proofErr w:type="spellEnd"/>
      <w:r w:rsidRPr="00A0722D">
        <w:rPr>
          <w:rFonts w:ascii="Consolas" w:eastAsia="Times New Roman" w:hAnsi="Consolas" w:cs="Times New Roman"/>
          <w:color w:val="808080"/>
          <w:sz w:val="21"/>
          <w:szCs w:val="21"/>
          <w:lang w:val="pt-BR" w:eastAsia="en-IE"/>
        </w:rPr>
        <w:t>&gt;</w:t>
      </w:r>
    </w:p>
    <w:p w14:paraId="3709E562" w14:textId="77777777" w:rsidR="00B178DD" w:rsidRPr="00A0722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</w:p>
    <w:p w14:paraId="11B19F8B" w14:textId="77777777" w:rsidR="00B178DD" w:rsidRPr="00A0722D" w:rsidRDefault="00B178DD" w:rsidP="00B1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A0722D">
        <w:rPr>
          <w:rFonts w:ascii="Consolas" w:eastAsia="Times New Roman" w:hAnsi="Consolas" w:cs="Times New Roman"/>
          <w:color w:val="808080"/>
          <w:sz w:val="21"/>
          <w:szCs w:val="21"/>
          <w:lang w:val="pt-BR" w:eastAsia="en-IE"/>
        </w:rPr>
        <w:t>&lt;/</w:t>
      </w:r>
      <w:proofErr w:type="spellStart"/>
      <w:r w:rsidRPr="00A0722D">
        <w:rPr>
          <w:rFonts w:ascii="Consolas" w:eastAsia="Times New Roman" w:hAnsi="Consolas" w:cs="Times New Roman"/>
          <w:color w:val="569CD6"/>
          <w:sz w:val="21"/>
          <w:szCs w:val="21"/>
          <w:lang w:val="pt-BR" w:eastAsia="en-IE"/>
        </w:rPr>
        <w:t>html</w:t>
      </w:r>
      <w:proofErr w:type="spellEnd"/>
      <w:r w:rsidRPr="00A0722D">
        <w:rPr>
          <w:rFonts w:ascii="Consolas" w:eastAsia="Times New Roman" w:hAnsi="Consolas" w:cs="Times New Roman"/>
          <w:color w:val="808080"/>
          <w:sz w:val="21"/>
          <w:szCs w:val="21"/>
          <w:lang w:val="pt-BR" w:eastAsia="en-IE"/>
        </w:rPr>
        <w:t>&gt;</w:t>
      </w:r>
    </w:p>
    <w:p w14:paraId="66426126" w14:textId="77777777" w:rsidR="00B178DD" w:rsidRDefault="00B178DD" w:rsidP="00407E79">
      <w:pPr>
        <w:ind w:firstLine="720"/>
        <w:rPr>
          <w:lang w:val="pt-BR"/>
        </w:rPr>
      </w:pPr>
    </w:p>
    <w:p w14:paraId="1B95DDDA" w14:textId="77777777" w:rsidR="003C5305" w:rsidRDefault="003C5305" w:rsidP="00407E79">
      <w:pPr>
        <w:ind w:firstLine="720"/>
        <w:rPr>
          <w:lang w:val="pt-BR"/>
        </w:rPr>
      </w:pPr>
    </w:p>
    <w:p w14:paraId="5F6CAF03" w14:textId="77777777" w:rsidR="003C5305" w:rsidRDefault="003C5305" w:rsidP="00407E79">
      <w:pPr>
        <w:ind w:firstLine="720"/>
        <w:rPr>
          <w:lang w:val="pt-BR"/>
        </w:rPr>
      </w:pPr>
      <w:r>
        <w:rPr>
          <w:lang w:val="pt-BR"/>
        </w:rPr>
        <w:t>CSS</w:t>
      </w:r>
    </w:p>
    <w:p w14:paraId="5BC21972" w14:textId="1F8494AE" w:rsidR="001D5850" w:rsidRDefault="003C5305" w:rsidP="001D5850">
      <w:pPr>
        <w:spacing w:after="0"/>
        <w:ind w:firstLine="720"/>
        <w:rPr>
          <w:lang w:val="pt-BR"/>
        </w:rPr>
      </w:pPr>
      <w:r>
        <w:rPr>
          <w:lang w:val="pt-BR"/>
        </w:rPr>
        <w:t xml:space="preserve">O CSS </w:t>
      </w:r>
      <w:r w:rsidR="001D5850">
        <w:rPr>
          <w:lang w:val="pt-BR"/>
        </w:rPr>
        <w:t>é uma de marcação</w:t>
      </w:r>
      <w:r w:rsidR="005A3A7B">
        <w:rPr>
          <w:lang w:val="pt-BR"/>
        </w:rPr>
        <w:t xml:space="preserve"> de estilo</w:t>
      </w:r>
      <w:r w:rsidR="001D5850">
        <w:rPr>
          <w:lang w:val="pt-BR"/>
        </w:rPr>
        <w:t xml:space="preserve"> e </w:t>
      </w:r>
      <w:r>
        <w:rPr>
          <w:lang w:val="pt-BR"/>
        </w:rPr>
        <w:t>é usado para dar estilo a página HTML</w:t>
      </w:r>
      <w:r w:rsidR="00AF0CAD">
        <w:rPr>
          <w:lang w:val="pt-BR"/>
        </w:rPr>
        <w:t>.</w:t>
      </w:r>
    </w:p>
    <w:p w14:paraId="06F319C5" w14:textId="66435A11" w:rsidR="006D4675" w:rsidRDefault="001D5850" w:rsidP="006D4675">
      <w:pPr>
        <w:spacing w:after="0"/>
        <w:ind w:firstLine="720"/>
        <w:rPr>
          <w:lang w:val="pt-BR"/>
        </w:rPr>
      </w:pPr>
      <w:r>
        <w:rPr>
          <w:lang w:val="pt-BR"/>
        </w:rPr>
        <w:t xml:space="preserve">Dentro dele é utilizado os seletores que é a indicação de qual elemento do HTML formatado, após a chamada do elemento pelo Seletor, utiliza-se as propriedades de formatação dentro de chaves “{}”, estas por sua vez, indicam a abertura e fechamento de cada elemento estilizado. Nas </w:t>
      </w:r>
      <w:r w:rsidR="006D4675">
        <w:rPr>
          <w:lang w:val="pt-BR"/>
        </w:rPr>
        <w:t xml:space="preserve">propriedades são atribuídos valores, o que define a intensidade ou modo de alteração. Ao final de cada propriedade foi utilizado o sinal de </w:t>
      </w:r>
      <w:proofErr w:type="spellStart"/>
      <w:r w:rsidR="006D4675">
        <w:rPr>
          <w:lang w:val="pt-BR"/>
        </w:rPr>
        <w:t>ponto-e-vígula</w:t>
      </w:r>
      <w:proofErr w:type="spellEnd"/>
      <w:r w:rsidR="006D4675">
        <w:rPr>
          <w:lang w:val="pt-BR"/>
        </w:rPr>
        <w:t xml:space="preserve"> “;” para o encerramento de cada uma delas.</w:t>
      </w:r>
    </w:p>
    <w:p w14:paraId="40E33922" w14:textId="7041E171" w:rsidR="006D4675" w:rsidRPr="006D4675" w:rsidRDefault="006D4675" w:rsidP="006D4675">
      <w:pPr>
        <w:spacing w:after="0"/>
        <w:rPr>
          <w:lang w:val="pt-BR"/>
        </w:rPr>
      </w:pPr>
      <w:r>
        <w:rPr>
          <w:lang w:val="pt-BR"/>
        </w:rPr>
        <w:t xml:space="preserve">Em alguns elementos do HTML foi utilizado o sistema de classes, chamado </w:t>
      </w:r>
      <w:proofErr w:type="spellStart"/>
      <w:r w:rsidRPr="006D4675">
        <w:rPr>
          <w:i/>
          <w:iCs/>
          <w:lang w:val="pt-BR"/>
        </w:rPr>
        <w:t>class</w:t>
      </w:r>
      <w:proofErr w:type="spellEnd"/>
      <w:r>
        <w:rPr>
          <w:i/>
          <w:iCs/>
          <w:lang w:val="pt-BR"/>
        </w:rPr>
        <w:t xml:space="preserve">, </w:t>
      </w:r>
      <w:r>
        <w:rPr>
          <w:lang w:val="pt-BR"/>
        </w:rPr>
        <w:t xml:space="preserve">para </w:t>
      </w:r>
      <w:r w:rsidR="00833B8E">
        <w:rPr>
          <w:lang w:val="pt-BR"/>
        </w:rPr>
        <w:t xml:space="preserve">acessar </w:t>
      </w:r>
      <w:r>
        <w:rPr>
          <w:lang w:val="pt-BR"/>
        </w:rPr>
        <w:t xml:space="preserve">um determinado elemento </w:t>
      </w:r>
      <w:r w:rsidR="00833B8E">
        <w:rPr>
          <w:lang w:val="pt-BR"/>
        </w:rPr>
        <w:t>do HTML.</w:t>
      </w:r>
    </w:p>
    <w:p w14:paraId="37305DB4" w14:textId="77777777" w:rsidR="006D4675" w:rsidRDefault="006D4675" w:rsidP="006D4675">
      <w:pPr>
        <w:ind w:firstLine="720"/>
        <w:rPr>
          <w:lang w:val="pt-BR"/>
        </w:rPr>
      </w:pPr>
      <w:r>
        <w:rPr>
          <w:lang w:val="pt-BR"/>
        </w:rPr>
        <w:t>Apresentando-se da seguinte maneira:</w:t>
      </w:r>
    </w:p>
    <w:p w14:paraId="1C4595D5" w14:textId="558792A3" w:rsidR="00621349" w:rsidRDefault="00621349" w:rsidP="006D4675">
      <w:pPr>
        <w:spacing w:after="0"/>
        <w:ind w:firstLine="720"/>
        <w:rPr>
          <w:lang w:val="pt-BR"/>
        </w:rPr>
      </w:pPr>
    </w:p>
    <w:p w14:paraId="6D0E18A1" w14:textId="77777777" w:rsidR="0008097A" w:rsidRDefault="0008097A" w:rsidP="00407E79">
      <w:pPr>
        <w:ind w:firstLine="720"/>
        <w:rPr>
          <w:lang w:val="pt-BR"/>
        </w:rPr>
      </w:pPr>
    </w:p>
    <w:p w14:paraId="6AB10A19" w14:textId="77777777" w:rsidR="0008097A" w:rsidRDefault="0008097A" w:rsidP="00407E79">
      <w:pPr>
        <w:ind w:firstLine="720"/>
        <w:rPr>
          <w:lang w:val="pt-BR"/>
        </w:rPr>
      </w:pPr>
    </w:p>
    <w:p w14:paraId="577A9246" w14:textId="77777777" w:rsidR="0008097A" w:rsidRDefault="0008097A" w:rsidP="00407E79">
      <w:pPr>
        <w:ind w:firstLine="720"/>
        <w:rPr>
          <w:lang w:val="pt-BR"/>
        </w:rPr>
      </w:pPr>
    </w:p>
    <w:p w14:paraId="06EC69F0" w14:textId="77777777" w:rsidR="0008097A" w:rsidRDefault="0008097A" w:rsidP="00407E79">
      <w:pPr>
        <w:ind w:firstLine="720"/>
        <w:rPr>
          <w:lang w:val="pt-BR"/>
        </w:rPr>
      </w:pPr>
    </w:p>
    <w:p w14:paraId="0495658C" w14:textId="77777777" w:rsidR="0008097A" w:rsidRDefault="0008097A" w:rsidP="00407E79">
      <w:pPr>
        <w:ind w:firstLine="720"/>
        <w:rPr>
          <w:lang w:val="pt-BR"/>
        </w:rPr>
      </w:pPr>
    </w:p>
    <w:p w14:paraId="3491D848" w14:textId="6EBEA64A" w:rsidR="003C5305" w:rsidRDefault="006D4675" w:rsidP="00407E79">
      <w:pPr>
        <w:ind w:firstLine="720"/>
        <w:rPr>
          <w:lang w:val="pt-BR"/>
        </w:rPr>
      </w:pPr>
      <w:r w:rsidRPr="003C5305">
        <w:rPr>
          <w:noProof/>
          <w:lang w:val="pt-B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2920D4" wp14:editId="71ECF2E1">
                <wp:simplePos x="0" y="0"/>
                <wp:positionH relativeFrom="margin">
                  <wp:posOffset>-251460</wp:posOffset>
                </wp:positionH>
                <wp:positionV relativeFrom="paragraph">
                  <wp:posOffset>0</wp:posOffset>
                </wp:positionV>
                <wp:extent cx="5748655" cy="5897880"/>
                <wp:effectExtent l="0" t="0" r="23495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655" cy="589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8A401" w14:textId="77777777" w:rsidR="0008097A" w:rsidRDefault="0008097A" w:rsidP="007175CE">
                            <w:pPr>
                              <w:ind w:firstLine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  <w:p w14:paraId="257F3B04" w14:textId="595B3836" w:rsidR="003C5305" w:rsidRPr="00621349" w:rsidRDefault="003C5305" w:rsidP="007175CE">
                            <w:pPr>
                              <w:ind w:firstLine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proofErr w:type="spellStart"/>
                            <w:r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>body</w:t>
                            </w:r>
                            <w:proofErr w:type="spellEnd"/>
                            <w:r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{</w:t>
                            </w:r>
                            <w:r w:rsidR="00621349"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621349" w:rsidRPr="00621349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------------------------------------------------------------------------ </w:t>
                            </w:r>
                            <w:r w:rsidR="0008097A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I</w:t>
                            </w:r>
                            <w:r w:rsidR="00621349" w:rsidRPr="00621349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ndicação de qual parte do documento será formatado</w:t>
                            </w:r>
                          </w:p>
                          <w:p w14:paraId="1D07C778" w14:textId="592E7FE1" w:rsidR="003C5305" w:rsidRPr="00621349" w:rsidRDefault="003C5305" w:rsidP="007175CE">
                            <w:pPr>
                              <w:ind w:firstLine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background-</w:t>
                            </w:r>
                            <w:proofErr w:type="spellStart"/>
                            <w:r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>image</w:t>
                            </w:r>
                            <w:proofErr w:type="spellEnd"/>
                            <w:r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>url</w:t>
                            </w:r>
                            <w:proofErr w:type="spellEnd"/>
                            <w:r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(‘../</w:t>
                            </w:r>
                            <w:proofErr w:type="spellStart"/>
                            <w:r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>img</w:t>
                            </w:r>
                            <w:proofErr w:type="spellEnd"/>
                            <w:r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>/bg.jpg’);</w:t>
                            </w:r>
                            <w:r w:rsidR="00621349"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621349" w:rsidRPr="00621349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------------------------- </w:t>
                            </w:r>
                            <w:r w:rsidR="0008097A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C</w:t>
                            </w:r>
                            <w:r w:rsidR="00621349" w:rsidRPr="00621349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aminho que o CSS busca a imagem utilizada como fundo</w:t>
                            </w:r>
                            <w:r w:rsid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</w:p>
                          <w:p w14:paraId="4E7C1737" w14:textId="0561304A" w:rsidR="003C5305" w:rsidRPr="00621349" w:rsidRDefault="003C5305" w:rsidP="007175CE">
                            <w:pPr>
                              <w:ind w:firstLine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background-</w:t>
                            </w:r>
                            <w:proofErr w:type="spellStart"/>
                            <w:r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>attachment</w:t>
                            </w:r>
                            <w:proofErr w:type="spellEnd"/>
                            <w:r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>fixed</w:t>
                            </w:r>
                            <w:proofErr w:type="spellEnd"/>
                            <w:r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>;</w:t>
                            </w:r>
                            <w:r w:rsidR="00621349"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621349" w:rsidRPr="00621349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------------------------------------ </w:t>
                            </w:r>
                            <w:r w:rsidR="0008097A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C</w:t>
                            </w:r>
                            <w:r w:rsidR="00621349" w:rsidRPr="00621349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omo a imagem vai se comportar, neste caso será fixa</w:t>
                            </w:r>
                          </w:p>
                          <w:p w14:paraId="099383E8" w14:textId="4476CD39" w:rsidR="003C5305" w:rsidRPr="00621349" w:rsidRDefault="003C5305" w:rsidP="007175CE">
                            <w:pPr>
                              <w:ind w:firstLine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7175CE"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background</w:t>
                            </w:r>
                            <w:r w:rsidR="007175CE"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- </w:t>
                            </w:r>
                            <w:proofErr w:type="spellStart"/>
                            <w:r w:rsidR="007175CE"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>repeat</w:t>
                            </w:r>
                            <w:proofErr w:type="spellEnd"/>
                            <w:r w:rsidR="007175CE"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>: no-</w:t>
                            </w:r>
                            <w:proofErr w:type="spellStart"/>
                            <w:r w:rsidR="007175CE"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>repeat</w:t>
                            </w:r>
                            <w:proofErr w:type="spellEnd"/>
                            <w:r w:rsidR="007175CE"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>;</w:t>
                            </w:r>
                            <w:r w:rsidR="00621349"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621349" w:rsidRPr="00621349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----------------------------------- </w:t>
                            </w:r>
                            <w:r w:rsidR="0008097A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S</w:t>
                            </w:r>
                            <w:r w:rsidR="00621349" w:rsidRPr="00621349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e a imagem deverá se repetir, neste caso não</w:t>
                            </w:r>
                          </w:p>
                          <w:p w14:paraId="7B381679" w14:textId="08EECF12" w:rsidR="007175CE" w:rsidRPr="00621349" w:rsidRDefault="007175CE" w:rsidP="007175CE">
                            <w:pPr>
                              <w:ind w:firstLine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background-</w:t>
                            </w:r>
                            <w:proofErr w:type="spellStart"/>
                            <w:r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>size</w:t>
                            </w:r>
                            <w:proofErr w:type="spellEnd"/>
                            <w:r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>: cover;</w:t>
                            </w:r>
                            <w:r w:rsidR="00621349"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621349" w:rsidRPr="00621349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------------------------------------ </w:t>
                            </w:r>
                            <w:r w:rsidR="0008097A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T</w:t>
                            </w:r>
                            <w:r w:rsidR="00621349" w:rsidRPr="00621349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amanho que a imagem de fundo cobrirá, neste caso, toda a página</w:t>
                            </w:r>
                          </w:p>
                          <w:p w14:paraId="31C30CD4" w14:textId="79E99978" w:rsidR="003C5305" w:rsidRPr="00621349" w:rsidRDefault="007175CE" w:rsidP="007175CE">
                            <w:pPr>
                              <w:ind w:firstLine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</w:t>
                            </w:r>
                            <w:proofErr w:type="spellStart"/>
                            <w:r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>text-align</w:t>
                            </w:r>
                            <w:proofErr w:type="spellEnd"/>
                            <w:r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>: center;</w:t>
                            </w:r>
                            <w:r w:rsidR="00621349"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621349" w:rsidRPr="00621349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</w:t>
                            </w:r>
                            <w:r w:rsidR="00671612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</w:t>
                            </w:r>
                            <w:r w:rsidR="00621349" w:rsidRPr="00621349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-- </w:t>
                            </w:r>
                            <w:r w:rsidR="0008097A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A</w:t>
                            </w:r>
                            <w:r w:rsidR="00621349" w:rsidRPr="00621349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linhamento do texto do corpo da página, centro</w:t>
                            </w:r>
                          </w:p>
                          <w:p w14:paraId="22CFF802" w14:textId="6EC23E96" w:rsidR="003C5305" w:rsidRDefault="003C5305" w:rsidP="007175CE">
                            <w:pPr>
                              <w:ind w:firstLine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621349">
                              <w:rPr>
                                <w:sz w:val="16"/>
                                <w:szCs w:val="16"/>
                                <w:lang w:val="pt-BR"/>
                              </w:rPr>
                              <w:t>}</w:t>
                            </w:r>
                            <w:r w:rsidR="00671612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</w:p>
                          <w:p w14:paraId="728B8B3E" w14:textId="54166949" w:rsidR="0008097A" w:rsidRPr="00A0722D" w:rsidRDefault="0008097A" w:rsidP="0008097A">
                            <w:pPr>
                              <w:ind w:firstLine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A0722D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.container </w:t>
                            </w:r>
                            <w:r w:rsidRPr="00A0722D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{ </w:t>
                            </w:r>
                            <w:r w:rsidRPr="00621349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 Neste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 elemento foi utilizado o sistema de classes, para dar nome ao bloco &lt;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&gt;</w:t>
                            </w:r>
                          </w:p>
                          <w:p w14:paraId="6E69AC5A" w14:textId="77777777" w:rsidR="0008097A" w:rsidRPr="005E08BF" w:rsidRDefault="0008097A" w:rsidP="0008097A">
                            <w:pPr>
                              <w:ind w:left="720"/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5E08B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 display: grid; ---------------------------------------------</w:t>
                            </w:r>
                            <w:r w:rsidRPr="005E08B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 Tipo de c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aixa em que o conteúdo será disposto</w:t>
                            </w:r>
                          </w:p>
                          <w:p w14:paraId="6705E903" w14:textId="77777777" w:rsidR="0008097A" w:rsidRPr="005E08BF" w:rsidRDefault="0008097A" w:rsidP="0008097A">
                            <w:pPr>
                              <w:ind w:left="720"/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5E08B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 grid-</w:t>
                            </w:r>
                            <w:proofErr w:type="spellStart"/>
                            <w:r w:rsidRPr="005E08BF">
                              <w:rPr>
                                <w:sz w:val="16"/>
                                <w:szCs w:val="16"/>
                                <w:lang w:val="pt-BR"/>
                              </w:rPr>
                              <w:t>template</w:t>
                            </w:r>
                            <w:proofErr w:type="spellEnd"/>
                            <w:r w:rsidRPr="005E08BF">
                              <w:rPr>
                                <w:sz w:val="16"/>
                                <w:szCs w:val="16"/>
                                <w:lang w:val="pt-BR"/>
                              </w:rPr>
                              <w:t>-</w:t>
                            </w:r>
                            <w:proofErr w:type="spellStart"/>
                            <w:r w:rsidRPr="005E08BF">
                              <w:rPr>
                                <w:sz w:val="16"/>
                                <w:szCs w:val="16"/>
                                <w:lang w:val="pt-BR"/>
                              </w:rPr>
                              <w:t>columns</w:t>
                            </w:r>
                            <w:proofErr w:type="spellEnd"/>
                            <w:r w:rsidRPr="005E08B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: 1fr </w:t>
                            </w:r>
                            <w:proofErr w:type="spellStart"/>
                            <w:r w:rsidRPr="005E08BF">
                              <w:rPr>
                                <w:sz w:val="16"/>
                                <w:szCs w:val="16"/>
                                <w:lang w:val="pt-BR"/>
                              </w:rPr>
                              <w:t>1fr</w:t>
                            </w:r>
                            <w:proofErr w:type="spellEnd"/>
                            <w:r w:rsidRPr="005E08B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5E08BF">
                              <w:rPr>
                                <w:sz w:val="16"/>
                                <w:szCs w:val="16"/>
                                <w:lang w:val="pt-BR"/>
                              </w:rPr>
                              <w:t>1fr</w:t>
                            </w:r>
                            <w:proofErr w:type="spellEnd"/>
                            <w:r w:rsidRPr="005E08B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5E08BF">
                              <w:rPr>
                                <w:sz w:val="16"/>
                                <w:szCs w:val="16"/>
                                <w:lang w:val="pt-BR"/>
                              </w:rPr>
                              <w:t>1fr</w:t>
                            </w:r>
                            <w:proofErr w:type="spellEnd"/>
                            <w:r w:rsidRPr="005E08BF">
                              <w:rPr>
                                <w:sz w:val="16"/>
                                <w:szCs w:val="16"/>
                                <w:lang w:val="pt-BR"/>
                              </w:rPr>
                              <w:t>; --</w:t>
                            </w: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>-------</w:t>
                            </w:r>
                            <w:r w:rsidRPr="005E08B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Insere colunas, foi utilizado para dispor lado-a-lado as quatro imagens</w:t>
                            </w:r>
                          </w:p>
                          <w:p w14:paraId="68C8FCB7" w14:textId="77777777" w:rsidR="0008097A" w:rsidRPr="005E08BF" w:rsidRDefault="0008097A" w:rsidP="0008097A">
                            <w:pPr>
                              <w:ind w:left="720"/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5E08B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 grid-</w:t>
                            </w:r>
                            <w:proofErr w:type="spellStart"/>
                            <w:r w:rsidRPr="005E08BF">
                              <w:rPr>
                                <w:sz w:val="16"/>
                                <w:szCs w:val="16"/>
                                <w:lang w:val="pt-BR"/>
                              </w:rPr>
                              <w:t>gab</w:t>
                            </w:r>
                            <w:proofErr w:type="spellEnd"/>
                            <w:r w:rsidRPr="005E08BF">
                              <w:rPr>
                                <w:sz w:val="16"/>
                                <w:szCs w:val="16"/>
                                <w:lang w:val="pt-BR"/>
                              </w:rPr>
                              <w:t>: 5px -----------------------------------------------------------------</w:t>
                            </w:r>
                            <w:r w:rsidRPr="005E08B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 Distância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 entre cada coluna</w:t>
                            </w:r>
                          </w:p>
                          <w:p w14:paraId="0193F684" w14:textId="77777777" w:rsidR="0008097A" w:rsidRPr="0008097A" w:rsidRDefault="0008097A" w:rsidP="0008097A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08097A">
                              <w:rPr>
                                <w:sz w:val="16"/>
                                <w:szCs w:val="16"/>
                                <w:lang w:val="pt-BR"/>
                              </w:rPr>
                              <w:t>}</w:t>
                            </w:r>
                          </w:p>
                          <w:p w14:paraId="50B07640" w14:textId="77777777" w:rsidR="0008097A" w:rsidRPr="008C5E81" w:rsidRDefault="0008097A" w:rsidP="0008097A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8C5E81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.container </w:t>
                            </w:r>
                            <w:proofErr w:type="spellStart"/>
                            <w:r w:rsidRPr="008C5E81">
                              <w:rPr>
                                <w:sz w:val="16"/>
                                <w:szCs w:val="16"/>
                                <w:lang w:val="pt-BR"/>
                              </w:rPr>
                              <w:t>div</w:t>
                            </w:r>
                            <w:proofErr w:type="spellEnd"/>
                            <w:r w:rsidRPr="008C5E81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{ </w:t>
                            </w:r>
                            <w:r w:rsidRPr="00140694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-------------------------------------------------------------- Indicação do elemento do HTML a ser formatado</w:t>
                            </w:r>
                          </w:p>
                          <w:p w14:paraId="1CB55649" w14:textId="77777777" w:rsidR="0008097A" w:rsidRPr="008C5E81" w:rsidRDefault="0008097A" w:rsidP="0008097A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8C5E81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 background-color: </w:t>
                            </w:r>
                            <w:proofErr w:type="spellStart"/>
                            <w:r w:rsidRPr="008C5E81">
                              <w:rPr>
                                <w:sz w:val="16"/>
                                <w:szCs w:val="16"/>
                                <w:lang w:val="pt-BR"/>
                              </w:rPr>
                              <w:t>rgba</w:t>
                            </w:r>
                            <w:proofErr w:type="spellEnd"/>
                            <w:r w:rsidRPr="008C5E81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(51, 42, 41, 0.651); </w:t>
                            </w:r>
                            <w:r w:rsidRPr="00140694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---------------------- Cor de fundo utilizada </w:t>
                            </w:r>
                          </w:p>
                          <w:p w14:paraId="73BBEA9C" w14:textId="77777777" w:rsidR="0008097A" w:rsidRPr="008C5E81" w:rsidRDefault="0008097A" w:rsidP="0008097A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8C5E81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 </w:t>
                            </w:r>
                            <w:proofErr w:type="spellStart"/>
                            <w:r w:rsidRPr="008C5E81">
                              <w:rPr>
                                <w:sz w:val="16"/>
                                <w:szCs w:val="16"/>
                                <w:lang w:val="pt-BR"/>
                              </w:rPr>
                              <w:t>margin</w:t>
                            </w:r>
                            <w:proofErr w:type="spellEnd"/>
                            <w:r w:rsidRPr="008C5E81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: 0 auto; </w:t>
                            </w:r>
                            <w:r w:rsidRPr="00140694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---------------------------------------------------------- Margem entre os itens</w:t>
                            </w:r>
                          </w:p>
                          <w:p w14:paraId="0B245671" w14:textId="77777777" w:rsidR="0008097A" w:rsidRPr="008C5E81" w:rsidRDefault="0008097A" w:rsidP="0008097A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8C5E81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 </w:t>
                            </w:r>
                            <w:proofErr w:type="spellStart"/>
                            <w:r w:rsidRPr="008C5E81">
                              <w:rPr>
                                <w:sz w:val="16"/>
                                <w:szCs w:val="16"/>
                                <w:lang w:val="pt-BR"/>
                              </w:rPr>
                              <w:t>border-radius</w:t>
                            </w:r>
                            <w:proofErr w:type="spellEnd"/>
                            <w:r w:rsidRPr="008C5E81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: 8px; </w:t>
                            </w:r>
                            <w:r w:rsidRPr="00140694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----------------------------------------------------- Arredondamento da borda</w:t>
                            </w:r>
                          </w:p>
                          <w:p w14:paraId="0C14D298" w14:textId="77777777" w:rsidR="0008097A" w:rsidRPr="008C5E81" w:rsidRDefault="0008097A" w:rsidP="0008097A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8C5E81">
                              <w:rPr>
                                <w:sz w:val="16"/>
                                <w:szCs w:val="16"/>
                                <w:lang w:val="pt-BR"/>
                              </w:rPr>
                              <w:t>}</w:t>
                            </w:r>
                          </w:p>
                          <w:p w14:paraId="328E164A" w14:textId="77777777" w:rsidR="0008097A" w:rsidRPr="00A0722D" w:rsidRDefault="0008097A" w:rsidP="0008097A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proofErr w:type="spellStart"/>
                            <w:r w:rsidRPr="00A0722D">
                              <w:rPr>
                                <w:sz w:val="16"/>
                                <w:szCs w:val="16"/>
                                <w:lang w:val="pt-BR"/>
                              </w:rPr>
                              <w:t>img</w:t>
                            </w:r>
                            <w:proofErr w:type="spellEnd"/>
                            <w:r w:rsidRPr="00A0722D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{ ------------------------------------------------ </w:t>
                            </w:r>
                            <w:r w:rsidRPr="00A0722D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Indicação do elemento do HTML a ser formatado</w:t>
                            </w:r>
                          </w:p>
                          <w:p w14:paraId="0FF9EDC0" w14:textId="77777777" w:rsidR="0008097A" w:rsidRPr="00A0722D" w:rsidRDefault="0008097A" w:rsidP="0008097A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A0722D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 </w:t>
                            </w:r>
                            <w:proofErr w:type="spellStart"/>
                            <w:r w:rsidRPr="00A0722D">
                              <w:rPr>
                                <w:sz w:val="16"/>
                                <w:szCs w:val="16"/>
                                <w:lang w:val="pt-BR"/>
                              </w:rPr>
                              <w:t>height</w:t>
                            </w:r>
                            <w:proofErr w:type="spellEnd"/>
                            <w:r w:rsidRPr="00A0722D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: 250px; --------------------------------- </w:t>
                            </w:r>
                            <w:r w:rsidRPr="00A0722D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Altura da imagem definida em pixels</w:t>
                            </w:r>
                          </w:p>
                          <w:p w14:paraId="0222A290" w14:textId="77777777" w:rsidR="0008097A" w:rsidRPr="00A0722D" w:rsidRDefault="0008097A" w:rsidP="0008097A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A0722D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 </w:t>
                            </w:r>
                            <w:proofErr w:type="spellStart"/>
                            <w:r w:rsidRPr="00A0722D">
                              <w:rPr>
                                <w:sz w:val="16"/>
                                <w:szCs w:val="16"/>
                                <w:lang w:val="pt-BR"/>
                              </w:rPr>
                              <w:t>width</w:t>
                            </w:r>
                            <w:proofErr w:type="spellEnd"/>
                            <w:r w:rsidRPr="00A0722D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: 250px; --------------------------------- </w:t>
                            </w:r>
                            <w:r w:rsidRPr="00A0722D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Largura da imagem definida em pixels</w:t>
                            </w:r>
                          </w:p>
                          <w:p w14:paraId="05C3308E" w14:textId="77777777" w:rsidR="0008097A" w:rsidRPr="00A0722D" w:rsidRDefault="0008097A" w:rsidP="0008097A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A0722D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 </w:t>
                            </w:r>
                            <w:proofErr w:type="spellStart"/>
                            <w:r w:rsidRPr="00A0722D">
                              <w:rPr>
                                <w:sz w:val="16"/>
                                <w:szCs w:val="16"/>
                                <w:lang w:val="pt-BR"/>
                              </w:rPr>
                              <w:t>margin-bottom</w:t>
                            </w:r>
                            <w:proofErr w:type="spellEnd"/>
                            <w:r w:rsidRPr="00A0722D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: -15px; --------------------- </w:t>
                            </w:r>
                            <w:r w:rsidRPr="00A0722D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Margem entre a imagem e o texto abaixo dela</w:t>
                            </w:r>
                          </w:p>
                          <w:p w14:paraId="2C2A5A95" w14:textId="77777777" w:rsidR="0008097A" w:rsidRPr="00A0722D" w:rsidRDefault="0008097A" w:rsidP="0008097A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A0722D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 </w:t>
                            </w:r>
                            <w:proofErr w:type="spellStart"/>
                            <w:r w:rsidRPr="00A0722D">
                              <w:rPr>
                                <w:sz w:val="16"/>
                                <w:szCs w:val="16"/>
                                <w:lang w:val="pt-BR"/>
                              </w:rPr>
                              <w:t>padding</w:t>
                            </w:r>
                            <w:proofErr w:type="spellEnd"/>
                            <w:r w:rsidRPr="00A0722D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: 10px; ------------------------------- </w:t>
                            </w:r>
                            <w:r w:rsidRPr="00A0722D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Distância entre a imagem e a borda</w:t>
                            </w:r>
                          </w:p>
                          <w:p w14:paraId="6FE1C9ED" w14:textId="77777777" w:rsidR="0008097A" w:rsidRPr="00A0722D" w:rsidRDefault="0008097A" w:rsidP="0008097A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A0722D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 </w:t>
                            </w:r>
                            <w:proofErr w:type="spellStart"/>
                            <w:r w:rsidRPr="00A0722D">
                              <w:rPr>
                                <w:sz w:val="16"/>
                                <w:szCs w:val="16"/>
                                <w:lang w:val="pt-BR"/>
                              </w:rPr>
                              <w:t>border-radius</w:t>
                            </w:r>
                            <w:proofErr w:type="spellEnd"/>
                            <w:r w:rsidRPr="00A0722D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: 15px; ------------------------ </w:t>
                            </w:r>
                            <w:r w:rsidRPr="00A0722D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Arredondamento da borda</w:t>
                            </w:r>
                          </w:p>
                          <w:p w14:paraId="440C88D0" w14:textId="5D3CDC14" w:rsidR="0008097A" w:rsidRDefault="0008097A" w:rsidP="0008097A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08097A">
                              <w:rPr>
                                <w:sz w:val="16"/>
                                <w:szCs w:val="16"/>
                                <w:lang w:val="pt-B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920D4" id="_x0000_s1028" type="#_x0000_t202" style="position:absolute;left:0;text-align:left;margin-left:-19.8pt;margin-top:0;width:452.65pt;height:464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">
                <v:textbox>
                  <w:txbxContent>
                    <w:p w14:paraId="63B8A401" w14:textId="77777777" w:rsidR="0008097A" w:rsidRDefault="0008097A" w:rsidP="007175CE">
                      <w:pPr>
                        <w:ind w:firstLine="720"/>
                        <w:rPr>
                          <w:sz w:val="16"/>
                          <w:szCs w:val="16"/>
                          <w:lang w:val="pt-BR"/>
                        </w:rPr>
                      </w:pPr>
                    </w:p>
                    <w:p w14:paraId="257F3B04" w14:textId="595B3836" w:rsidR="003C5305" w:rsidRPr="00621349" w:rsidRDefault="003C5305" w:rsidP="007175CE">
                      <w:pPr>
                        <w:ind w:firstLine="720"/>
                        <w:rPr>
                          <w:sz w:val="16"/>
                          <w:szCs w:val="16"/>
                          <w:lang w:val="pt-BR"/>
                        </w:rPr>
                      </w:pPr>
                      <w:proofErr w:type="spellStart"/>
                      <w:r w:rsidRPr="00621349">
                        <w:rPr>
                          <w:sz w:val="16"/>
                          <w:szCs w:val="16"/>
                          <w:lang w:val="pt-BR"/>
                        </w:rPr>
                        <w:t>body</w:t>
                      </w:r>
                      <w:proofErr w:type="spellEnd"/>
                      <w:r w:rsidRPr="00621349">
                        <w:rPr>
                          <w:sz w:val="16"/>
                          <w:szCs w:val="16"/>
                          <w:lang w:val="pt-BR"/>
                        </w:rPr>
                        <w:t xml:space="preserve"> {</w:t>
                      </w:r>
                      <w:r w:rsidR="00621349" w:rsidRPr="00621349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621349" w:rsidRPr="00621349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------------------------------------------------------------------------ </w:t>
                      </w:r>
                      <w:r w:rsidR="0008097A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I</w:t>
                      </w:r>
                      <w:r w:rsidR="00621349" w:rsidRPr="00621349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ndicação de qual parte do documento será formatado</w:t>
                      </w:r>
                    </w:p>
                    <w:p w14:paraId="1D07C778" w14:textId="592E7FE1" w:rsidR="003C5305" w:rsidRPr="00621349" w:rsidRDefault="003C5305" w:rsidP="007175CE">
                      <w:pPr>
                        <w:ind w:firstLine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621349">
                        <w:rPr>
                          <w:sz w:val="16"/>
                          <w:szCs w:val="16"/>
                          <w:lang w:val="pt-BR"/>
                        </w:rPr>
                        <w:t xml:space="preserve">    background-</w:t>
                      </w:r>
                      <w:proofErr w:type="spellStart"/>
                      <w:r w:rsidRPr="00621349">
                        <w:rPr>
                          <w:sz w:val="16"/>
                          <w:szCs w:val="16"/>
                          <w:lang w:val="pt-BR"/>
                        </w:rPr>
                        <w:t>image</w:t>
                      </w:r>
                      <w:proofErr w:type="spellEnd"/>
                      <w:r w:rsidRPr="00621349">
                        <w:rPr>
                          <w:sz w:val="16"/>
                          <w:szCs w:val="16"/>
                          <w:lang w:val="pt-BR"/>
                        </w:rPr>
                        <w:t xml:space="preserve">: </w:t>
                      </w:r>
                      <w:proofErr w:type="spellStart"/>
                      <w:r w:rsidRPr="00621349">
                        <w:rPr>
                          <w:sz w:val="16"/>
                          <w:szCs w:val="16"/>
                          <w:lang w:val="pt-BR"/>
                        </w:rPr>
                        <w:t>url</w:t>
                      </w:r>
                      <w:proofErr w:type="spellEnd"/>
                      <w:r w:rsidRPr="00621349">
                        <w:rPr>
                          <w:sz w:val="16"/>
                          <w:szCs w:val="16"/>
                          <w:lang w:val="pt-BR"/>
                        </w:rPr>
                        <w:t xml:space="preserve"> (‘../</w:t>
                      </w:r>
                      <w:proofErr w:type="spellStart"/>
                      <w:r w:rsidRPr="00621349">
                        <w:rPr>
                          <w:sz w:val="16"/>
                          <w:szCs w:val="16"/>
                          <w:lang w:val="pt-BR"/>
                        </w:rPr>
                        <w:t>img</w:t>
                      </w:r>
                      <w:proofErr w:type="spellEnd"/>
                      <w:r w:rsidRPr="00621349">
                        <w:rPr>
                          <w:sz w:val="16"/>
                          <w:szCs w:val="16"/>
                          <w:lang w:val="pt-BR"/>
                        </w:rPr>
                        <w:t>/bg.jpg’);</w:t>
                      </w:r>
                      <w:r w:rsidR="00621349" w:rsidRPr="00621349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621349" w:rsidRPr="00621349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------------------------- </w:t>
                      </w:r>
                      <w:r w:rsidR="0008097A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C</w:t>
                      </w:r>
                      <w:r w:rsidR="00621349" w:rsidRPr="00621349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aminho que o CSS busca a imagem utilizada como fundo</w:t>
                      </w:r>
                      <w:r w:rsidR="00621349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</w:p>
                    <w:p w14:paraId="4E7C1737" w14:textId="0561304A" w:rsidR="003C5305" w:rsidRPr="00621349" w:rsidRDefault="003C5305" w:rsidP="007175CE">
                      <w:pPr>
                        <w:ind w:firstLine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621349">
                        <w:rPr>
                          <w:sz w:val="16"/>
                          <w:szCs w:val="16"/>
                          <w:lang w:val="pt-BR"/>
                        </w:rPr>
                        <w:t xml:space="preserve">    background-</w:t>
                      </w:r>
                      <w:proofErr w:type="spellStart"/>
                      <w:r w:rsidRPr="00621349">
                        <w:rPr>
                          <w:sz w:val="16"/>
                          <w:szCs w:val="16"/>
                          <w:lang w:val="pt-BR"/>
                        </w:rPr>
                        <w:t>attachment</w:t>
                      </w:r>
                      <w:proofErr w:type="spellEnd"/>
                      <w:r w:rsidRPr="00621349">
                        <w:rPr>
                          <w:sz w:val="16"/>
                          <w:szCs w:val="16"/>
                          <w:lang w:val="pt-BR"/>
                        </w:rPr>
                        <w:t xml:space="preserve">: </w:t>
                      </w:r>
                      <w:proofErr w:type="spellStart"/>
                      <w:r w:rsidRPr="00621349">
                        <w:rPr>
                          <w:sz w:val="16"/>
                          <w:szCs w:val="16"/>
                          <w:lang w:val="pt-BR"/>
                        </w:rPr>
                        <w:t>fixed</w:t>
                      </w:r>
                      <w:proofErr w:type="spellEnd"/>
                      <w:r w:rsidRPr="00621349">
                        <w:rPr>
                          <w:sz w:val="16"/>
                          <w:szCs w:val="16"/>
                          <w:lang w:val="pt-BR"/>
                        </w:rPr>
                        <w:t>;</w:t>
                      </w:r>
                      <w:r w:rsidR="00621349" w:rsidRPr="00621349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621349" w:rsidRPr="00621349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------------------------------------ </w:t>
                      </w:r>
                      <w:r w:rsidR="0008097A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C</w:t>
                      </w:r>
                      <w:r w:rsidR="00621349" w:rsidRPr="00621349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omo a imagem vai se comportar, neste caso será fixa</w:t>
                      </w:r>
                    </w:p>
                    <w:p w14:paraId="099383E8" w14:textId="4476CD39" w:rsidR="003C5305" w:rsidRPr="00621349" w:rsidRDefault="003C5305" w:rsidP="007175CE">
                      <w:pPr>
                        <w:ind w:firstLine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621349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7175CE" w:rsidRPr="00621349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Pr="00621349">
                        <w:rPr>
                          <w:sz w:val="16"/>
                          <w:szCs w:val="16"/>
                          <w:lang w:val="pt-BR"/>
                        </w:rPr>
                        <w:t xml:space="preserve">  background</w:t>
                      </w:r>
                      <w:r w:rsidR="007175CE" w:rsidRPr="00621349">
                        <w:rPr>
                          <w:sz w:val="16"/>
                          <w:szCs w:val="16"/>
                          <w:lang w:val="pt-BR"/>
                        </w:rPr>
                        <w:t xml:space="preserve">- </w:t>
                      </w:r>
                      <w:proofErr w:type="spellStart"/>
                      <w:r w:rsidR="007175CE" w:rsidRPr="00621349">
                        <w:rPr>
                          <w:sz w:val="16"/>
                          <w:szCs w:val="16"/>
                          <w:lang w:val="pt-BR"/>
                        </w:rPr>
                        <w:t>repeat</w:t>
                      </w:r>
                      <w:proofErr w:type="spellEnd"/>
                      <w:r w:rsidR="007175CE" w:rsidRPr="00621349">
                        <w:rPr>
                          <w:sz w:val="16"/>
                          <w:szCs w:val="16"/>
                          <w:lang w:val="pt-BR"/>
                        </w:rPr>
                        <w:t>: no-</w:t>
                      </w:r>
                      <w:proofErr w:type="spellStart"/>
                      <w:r w:rsidR="007175CE" w:rsidRPr="00621349">
                        <w:rPr>
                          <w:sz w:val="16"/>
                          <w:szCs w:val="16"/>
                          <w:lang w:val="pt-BR"/>
                        </w:rPr>
                        <w:t>repeat</w:t>
                      </w:r>
                      <w:proofErr w:type="spellEnd"/>
                      <w:r w:rsidR="007175CE" w:rsidRPr="00621349">
                        <w:rPr>
                          <w:sz w:val="16"/>
                          <w:szCs w:val="16"/>
                          <w:lang w:val="pt-BR"/>
                        </w:rPr>
                        <w:t>;</w:t>
                      </w:r>
                      <w:r w:rsidR="00621349" w:rsidRPr="00621349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621349" w:rsidRPr="00621349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----------------------------------- </w:t>
                      </w:r>
                      <w:r w:rsidR="0008097A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S</w:t>
                      </w:r>
                      <w:r w:rsidR="00621349" w:rsidRPr="00621349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e a imagem deverá se repetir, neste caso não</w:t>
                      </w:r>
                    </w:p>
                    <w:p w14:paraId="7B381679" w14:textId="08EECF12" w:rsidR="007175CE" w:rsidRPr="00621349" w:rsidRDefault="007175CE" w:rsidP="007175CE">
                      <w:pPr>
                        <w:ind w:firstLine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621349">
                        <w:rPr>
                          <w:sz w:val="16"/>
                          <w:szCs w:val="16"/>
                          <w:lang w:val="pt-BR"/>
                        </w:rPr>
                        <w:t xml:space="preserve">    background-</w:t>
                      </w:r>
                      <w:proofErr w:type="spellStart"/>
                      <w:r w:rsidRPr="00621349">
                        <w:rPr>
                          <w:sz w:val="16"/>
                          <w:szCs w:val="16"/>
                          <w:lang w:val="pt-BR"/>
                        </w:rPr>
                        <w:t>size</w:t>
                      </w:r>
                      <w:proofErr w:type="spellEnd"/>
                      <w:r w:rsidRPr="00621349">
                        <w:rPr>
                          <w:sz w:val="16"/>
                          <w:szCs w:val="16"/>
                          <w:lang w:val="pt-BR"/>
                        </w:rPr>
                        <w:t>: cover;</w:t>
                      </w:r>
                      <w:r w:rsidR="00621349" w:rsidRPr="00621349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621349" w:rsidRPr="00621349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------------------------------------ </w:t>
                      </w:r>
                      <w:r w:rsidR="0008097A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T</w:t>
                      </w:r>
                      <w:r w:rsidR="00621349" w:rsidRPr="00621349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amanho que a imagem de fundo cobrirá, neste caso, toda a página</w:t>
                      </w:r>
                    </w:p>
                    <w:p w14:paraId="31C30CD4" w14:textId="79E99978" w:rsidR="003C5305" w:rsidRPr="00621349" w:rsidRDefault="007175CE" w:rsidP="007175CE">
                      <w:pPr>
                        <w:ind w:firstLine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621349">
                        <w:rPr>
                          <w:sz w:val="16"/>
                          <w:szCs w:val="16"/>
                          <w:lang w:val="pt-BR"/>
                        </w:rPr>
                        <w:t xml:space="preserve">    </w:t>
                      </w:r>
                      <w:proofErr w:type="spellStart"/>
                      <w:r w:rsidRPr="00621349">
                        <w:rPr>
                          <w:sz w:val="16"/>
                          <w:szCs w:val="16"/>
                          <w:lang w:val="pt-BR"/>
                        </w:rPr>
                        <w:t>text-align</w:t>
                      </w:r>
                      <w:proofErr w:type="spellEnd"/>
                      <w:r w:rsidRPr="00621349">
                        <w:rPr>
                          <w:sz w:val="16"/>
                          <w:szCs w:val="16"/>
                          <w:lang w:val="pt-BR"/>
                        </w:rPr>
                        <w:t>: center;</w:t>
                      </w:r>
                      <w:r w:rsidR="00621349" w:rsidRPr="00621349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621349" w:rsidRPr="00621349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</w:t>
                      </w:r>
                      <w:r w:rsidR="00671612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</w:t>
                      </w:r>
                      <w:r w:rsidR="00621349" w:rsidRPr="00621349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-- </w:t>
                      </w:r>
                      <w:r w:rsidR="0008097A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A</w:t>
                      </w:r>
                      <w:r w:rsidR="00621349" w:rsidRPr="00621349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linhamento do texto do corpo da página, centro</w:t>
                      </w:r>
                    </w:p>
                    <w:p w14:paraId="22CFF802" w14:textId="6EC23E96" w:rsidR="003C5305" w:rsidRDefault="003C5305" w:rsidP="007175CE">
                      <w:pPr>
                        <w:ind w:firstLine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621349">
                        <w:rPr>
                          <w:sz w:val="16"/>
                          <w:szCs w:val="16"/>
                          <w:lang w:val="pt-BR"/>
                        </w:rPr>
                        <w:t>}</w:t>
                      </w:r>
                      <w:r w:rsidR="00671612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</w:p>
                    <w:p w14:paraId="728B8B3E" w14:textId="54166949" w:rsidR="0008097A" w:rsidRPr="00A0722D" w:rsidRDefault="0008097A" w:rsidP="0008097A">
                      <w:pPr>
                        <w:ind w:firstLine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A0722D">
                        <w:rPr>
                          <w:sz w:val="16"/>
                          <w:szCs w:val="16"/>
                          <w:lang w:val="pt-BR"/>
                        </w:rPr>
                        <w:t xml:space="preserve">.container </w:t>
                      </w:r>
                      <w:r w:rsidRPr="00A0722D">
                        <w:rPr>
                          <w:sz w:val="16"/>
                          <w:szCs w:val="16"/>
                          <w:lang w:val="pt-BR"/>
                        </w:rPr>
                        <w:t xml:space="preserve">{ </w:t>
                      </w:r>
                      <w:r w:rsidRPr="00621349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 Neste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 elemento foi utilizado o sistema de classes, para dar nome ao bloco &lt;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div</w:t>
                      </w:r>
                      <w:proofErr w:type="spellEnd"/>
                      <w: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&gt;</w:t>
                      </w:r>
                    </w:p>
                    <w:p w14:paraId="6E69AC5A" w14:textId="77777777" w:rsidR="0008097A" w:rsidRPr="005E08BF" w:rsidRDefault="0008097A" w:rsidP="0008097A">
                      <w:pPr>
                        <w:ind w:left="720"/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 w:rsidRPr="005E08BF">
                        <w:rPr>
                          <w:sz w:val="16"/>
                          <w:szCs w:val="16"/>
                          <w:lang w:val="pt-BR"/>
                        </w:rPr>
                        <w:t xml:space="preserve">     display: grid; ---------------------------------------------</w:t>
                      </w:r>
                      <w:r w:rsidRPr="005E08B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 Tipo de c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aixa em que o conteúdo será disposto</w:t>
                      </w:r>
                    </w:p>
                    <w:p w14:paraId="6705E903" w14:textId="77777777" w:rsidR="0008097A" w:rsidRPr="005E08BF" w:rsidRDefault="0008097A" w:rsidP="0008097A">
                      <w:pPr>
                        <w:ind w:left="720"/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 w:rsidRPr="005E08BF">
                        <w:rPr>
                          <w:sz w:val="16"/>
                          <w:szCs w:val="16"/>
                          <w:lang w:val="pt-BR"/>
                        </w:rPr>
                        <w:t xml:space="preserve">     grid-</w:t>
                      </w:r>
                      <w:proofErr w:type="spellStart"/>
                      <w:r w:rsidRPr="005E08BF">
                        <w:rPr>
                          <w:sz w:val="16"/>
                          <w:szCs w:val="16"/>
                          <w:lang w:val="pt-BR"/>
                        </w:rPr>
                        <w:t>template</w:t>
                      </w:r>
                      <w:proofErr w:type="spellEnd"/>
                      <w:r w:rsidRPr="005E08BF">
                        <w:rPr>
                          <w:sz w:val="16"/>
                          <w:szCs w:val="16"/>
                          <w:lang w:val="pt-BR"/>
                        </w:rPr>
                        <w:t>-</w:t>
                      </w:r>
                      <w:proofErr w:type="spellStart"/>
                      <w:r w:rsidRPr="005E08BF">
                        <w:rPr>
                          <w:sz w:val="16"/>
                          <w:szCs w:val="16"/>
                          <w:lang w:val="pt-BR"/>
                        </w:rPr>
                        <w:t>columns</w:t>
                      </w:r>
                      <w:proofErr w:type="spellEnd"/>
                      <w:r w:rsidRPr="005E08BF">
                        <w:rPr>
                          <w:sz w:val="16"/>
                          <w:szCs w:val="16"/>
                          <w:lang w:val="pt-BR"/>
                        </w:rPr>
                        <w:t xml:space="preserve">: 1fr </w:t>
                      </w:r>
                      <w:proofErr w:type="spellStart"/>
                      <w:r w:rsidRPr="005E08BF">
                        <w:rPr>
                          <w:sz w:val="16"/>
                          <w:szCs w:val="16"/>
                          <w:lang w:val="pt-BR"/>
                        </w:rPr>
                        <w:t>1fr</w:t>
                      </w:r>
                      <w:proofErr w:type="spellEnd"/>
                      <w:r w:rsidRPr="005E08BF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proofErr w:type="spellStart"/>
                      <w:r w:rsidRPr="005E08BF">
                        <w:rPr>
                          <w:sz w:val="16"/>
                          <w:szCs w:val="16"/>
                          <w:lang w:val="pt-BR"/>
                        </w:rPr>
                        <w:t>1fr</w:t>
                      </w:r>
                      <w:proofErr w:type="spellEnd"/>
                      <w:r w:rsidRPr="005E08BF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proofErr w:type="spellStart"/>
                      <w:r w:rsidRPr="005E08BF">
                        <w:rPr>
                          <w:sz w:val="16"/>
                          <w:szCs w:val="16"/>
                          <w:lang w:val="pt-BR"/>
                        </w:rPr>
                        <w:t>1fr</w:t>
                      </w:r>
                      <w:proofErr w:type="spellEnd"/>
                      <w:r w:rsidRPr="005E08BF">
                        <w:rPr>
                          <w:sz w:val="16"/>
                          <w:szCs w:val="16"/>
                          <w:lang w:val="pt-BR"/>
                        </w:rPr>
                        <w:t>; --</w:t>
                      </w:r>
                      <w:r>
                        <w:rPr>
                          <w:sz w:val="16"/>
                          <w:szCs w:val="16"/>
                          <w:lang w:val="pt-BR"/>
                        </w:rPr>
                        <w:t>-------</w:t>
                      </w:r>
                      <w:r w:rsidRPr="005E08BF">
                        <w:rPr>
                          <w:sz w:val="16"/>
                          <w:szCs w:val="16"/>
                          <w:lang w:val="pt-BR"/>
                        </w:rPr>
                        <w:t xml:space="preserve">-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Insere colunas, foi utilizado para dispor lado-a-lado as quatro imagens</w:t>
                      </w:r>
                    </w:p>
                    <w:p w14:paraId="68C8FCB7" w14:textId="77777777" w:rsidR="0008097A" w:rsidRPr="005E08BF" w:rsidRDefault="0008097A" w:rsidP="0008097A">
                      <w:pPr>
                        <w:ind w:left="720"/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 w:rsidRPr="005E08BF">
                        <w:rPr>
                          <w:sz w:val="16"/>
                          <w:szCs w:val="16"/>
                          <w:lang w:val="pt-BR"/>
                        </w:rPr>
                        <w:t xml:space="preserve">     grid-</w:t>
                      </w:r>
                      <w:proofErr w:type="spellStart"/>
                      <w:r w:rsidRPr="005E08BF">
                        <w:rPr>
                          <w:sz w:val="16"/>
                          <w:szCs w:val="16"/>
                          <w:lang w:val="pt-BR"/>
                        </w:rPr>
                        <w:t>gab</w:t>
                      </w:r>
                      <w:proofErr w:type="spellEnd"/>
                      <w:r w:rsidRPr="005E08BF">
                        <w:rPr>
                          <w:sz w:val="16"/>
                          <w:szCs w:val="16"/>
                          <w:lang w:val="pt-BR"/>
                        </w:rPr>
                        <w:t>: 5px -----------------------------------------------------------------</w:t>
                      </w:r>
                      <w:r w:rsidRPr="005E08B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 Distância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 entre cada coluna</w:t>
                      </w:r>
                    </w:p>
                    <w:p w14:paraId="0193F684" w14:textId="77777777" w:rsidR="0008097A" w:rsidRPr="0008097A" w:rsidRDefault="0008097A" w:rsidP="0008097A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08097A">
                        <w:rPr>
                          <w:sz w:val="16"/>
                          <w:szCs w:val="16"/>
                          <w:lang w:val="pt-BR"/>
                        </w:rPr>
                        <w:t>}</w:t>
                      </w:r>
                    </w:p>
                    <w:p w14:paraId="50B07640" w14:textId="77777777" w:rsidR="0008097A" w:rsidRPr="008C5E81" w:rsidRDefault="0008097A" w:rsidP="0008097A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8C5E81">
                        <w:rPr>
                          <w:sz w:val="16"/>
                          <w:szCs w:val="16"/>
                          <w:lang w:val="pt-BR"/>
                        </w:rPr>
                        <w:t xml:space="preserve">.container </w:t>
                      </w:r>
                      <w:proofErr w:type="spellStart"/>
                      <w:r w:rsidRPr="008C5E81">
                        <w:rPr>
                          <w:sz w:val="16"/>
                          <w:szCs w:val="16"/>
                          <w:lang w:val="pt-BR"/>
                        </w:rPr>
                        <w:t>div</w:t>
                      </w:r>
                      <w:proofErr w:type="spellEnd"/>
                      <w:r w:rsidRPr="008C5E81">
                        <w:rPr>
                          <w:sz w:val="16"/>
                          <w:szCs w:val="16"/>
                          <w:lang w:val="pt-BR"/>
                        </w:rPr>
                        <w:t xml:space="preserve"> { </w:t>
                      </w:r>
                      <w:r w:rsidRPr="00140694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-------------------------------------------------------------- Indicação do elemento do HTML a ser formatado</w:t>
                      </w:r>
                    </w:p>
                    <w:p w14:paraId="1CB55649" w14:textId="77777777" w:rsidR="0008097A" w:rsidRPr="008C5E81" w:rsidRDefault="0008097A" w:rsidP="0008097A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8C5E81">
                        <w:rPr>
                          <w:sz w:val="16"/>
                          <w:szCs w:val="16"/>
                          <w:lang w:val="pt-BR"/>
                        </w:rPr>
                        <w:t xml:space="preserve">     background-color: </w:t>
                      </w:r>
                      <w:proofErr w:type="spellStart"/>
                      <w:r w:rsidRPr="008C5E81">
                        <w:rPr>
                          <w:sz w:val="16"/>
                          <w:szCs w:val="16"/>
                          <w:lang w:val="pt-BR"/>
                        </w:rPr>
                        <w:t>rgba</w:t>
                      </w:r>
                      <w:proofErr w:type="spellEnd"/>
                      <w:r w:rsidRPr="008C5E81">
                        <w:rPr>
                          <w:sz w:val="16"/>
                          <w:szCs w:val="16"/>
                          <w:lang w:val="pt-BR"/>
                        </w:rPr>
                        <w:t xml:space="preserve"> (51, 42, 41, 0.651); </w:t>
                      </w:r>
                      <w:r w:rsidRPr="00140694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---------------------- Cor de fundo utilizada </w:t>
                      </w:r>
                    </w:p>
                    <w:p w14:paraId="73BBEA9C" w14:textId="77777777" w:rsidR="0008097A" w:rsidRPr="008C5E81" w:rsidRDefault="0008097A" w:rsidP="0008097A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8C5E81">
                        <w:rPr>
                          <w:sz w:val="16"/>
                          <w:szCs w:val="16"/>
                          <w:lang w:val="pt-BR"/>
                        </w:rPr>
                        <w:t xml:space="preserve">     </w:t>
                      </w:r>
                      <w:proofErr w:type="spellStart"/>
                      <w:r w:rsidRPr="008C5E81">
                        <w:rPr>
                          <w:sz w:val="16"/>
                          <w:szCs w:val="16"/>
                          <w:lang w:val="pt-BR"/>
                        </w:rPr>
                        <w:t>margin</w:t>
                      </w:r>
                      <w:proofErr w:type="spellEnd"/>
                      <w:r w:rsidRPr="008C5E81">
                        <w:rPr>
                          <w:sz w:val="16"/>
                          <w:szCs w:val="16"/>
                          <w:lang w:val="pt-BR"/>
                        </w:rPr>
                        <w:t xml:space="preserve">: 0 auto; </w:t>
                      </w:r>
                      <w:r w:rsidRPr="00140694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---------------------------------------------------------- Margem entre os itens</w:t>
                      </w:r>
                    </w:p>
                    <w:p w14:paraId="0B245671" w14:textId="77777777" w:rsidR="0008097A" w:rsidRPr="008C5E81" w:rsidRDefault="0008097A" w:rsidP="0008097A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8C5E81">
                        <w:rPr>
                          <w:sz w:val="16"/>
                          <w:szCs w:val="16"/>
                          <w:lang w:val="pt-BR"/>
                        </w:rPr>
                        <w:t xml:space="preserve">     </w:t>
                      </w:r>
                      <w:proofErr w:type="spellStart"/>
                      <w:r w:rsidRPr="008C5E81">
                        <w:rPr>
                          <w:sz w:val="16"/>
                          <w:szCs w:val="16"/>
                          <w:lang w:val="pt-BR"/>
                        </w:rPr>
                        <w:t>border-radius</w:t>
                      </w:r>
                      <w:proofErr w:type="spellEnd"/>
                      <w:r w:rsidRPr="008C5E81">
                        <w:rPr>
                          <w:sz w:val="16"/>
                          <w:szCs w:val="16"/>
                          <w:lang w:val="pt-BR"/>
                        </w:rPr>
                        <w:t xml:space="preserve">: 8px; </w:t>
                      </w:r>
                      <w:r w:rsidRPr="00140694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----------------------------------------------------- Arredondamento da borda</w:t>
                      </w:r>
                    </w:p>
                    <w:p w14:paraId="0C14D298" w14:textId="77777777" w:rsidR="0008097A" w:rsidRPr="008C5E81" w:rsidRDefault="0008097A" w:rsidP="0008097A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8C5E81">
                        <w:rPr>
                          <w:sz w:val="16"/>
                          <w:szCs w:val="16"/>
                          <w:lang w:val="pt-BR"/>
                        </w:rPr>
                        <w:t>}</w:t>
                      </w:r>
                    </w:p>
                    <w:p w14:paraId="328E164A" w14:textId="77777777" w:rsidR="0008097A" w:rsidRPr="00A0722D" w:rsidRDefault="0008097A" w:rsidP="0008097A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proofErr w:type="spellStart"/>
                      <w:r w:rsidRPr="00A0722D">
                        <w:rPr>
                          <w:sz w:val="16"/>
                          <w:szCs w:val="16"/>
                          <w:lang w:val="pt-BR"/>
                        </w:rPr>
                        <w:t>img</w:t>
                      </w:r>
                      <w:proofErr w:type="spellEnd"/>
                      <w:r w:rsidRPr="00A0722D">
                        <w:rPr>
                          <w:sz w:val="16"/>
                          <w:szCs w:val="16"/>
                          <w:lang w:val="pt-BR"/>
                        </w:rPr>
                        <w:t xml:space="preserve"> { ------------------------------------------------ </w:t>
                      </w:r>
                      <w:r w:rsidRPr="00A0722D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Indicação do elemento do HTML a ser formatado</w:t>
                      </w:r>
                    </w:p>
                    <w:p w14:paraId="0FF9EDC0" w14:textId="77777777" w:rsidR="0008097A" w:rsidRPr="00A0722D" w:rsidRDefault="0008097A" w:rsidP="0008097A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A0722D">
                        <w:rPr>
                          <w:sz w:val="16"/>
                          <w:szCs w:val="16"/>
                          <w:lang w:val="pt-BR"/>
                        </w:rPr>
                        <w:t xml:space="preserve">     </w:t>
                      </w:r>
                      <w:proofErr w:type="spellStart"/>
                      <w:r w:rsidRPr="00A0722D">
                        <w:rPr>
                          <w:sz w:val="16"/>
                          <w:szCs w:val="16"/>
                          <w:lang w:val="pt-BR"/>
                        </w:rPr>
                        <w:t>height</w:t>
                      </w:r>
                      <w:proofErr w:type="spellEnd"/>
                      <w:r w:rsidRPr="00A0722D">
                        <w:rPr>
                          <w:sz w:val="16"/>
                          <w:szCs w:val="16"/>
                          <w:lang w:val="pt-BR"/>
                        </w:rPr>
                        <w:t xml:space="preserve">: 250px; --------------------------------- </w:t>
                      </w:r>
                      <w:r w:rsidRPr="00A0722D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Altura da imagem definida em pixels</w:t>
                      </w:r>
                    </w:p>
                    <w:p w14:paraId="0222A290" w14:textId="77777777" w:rsidR="0008097A" w:rsidRPr="00A0722D" w:rsidRDefault="0008097A" w:rsidP="0008097A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A0722D">
                        <w:rPr>
                          <w:sz w:val="16"/>
                          <w:szCs w:val="16"/>
                          <w:lang w:val="pt-BR"/>
                        </w:rPr>
                        <w:t xml:space="preserve">     </w:t>
                      </w:r>
                      <w:proofErr w:type="spellStart"/>
                      <w:r w:rsidRPr="00A0722D">
                        <w:rPr>
                          <w:sz w:val="16"/>
                          <w:szCs w:val="16"/>
                          <w:lang w:val="pt-BR"/>
                        </w:rPr>
                        <w:t>width</w:t>
                      </w:r>
                      <w:proofErr w:type="spellEnd"/>
                      <w:r w:rsidRPr="00A0722D">
                        <w:rPr>
                          <w:sz w:val="16"/>
                          <w:szCs w:val="16"/>
                          <w:lang w:val="pt-BR"/>
                        </w:rPr>
                        <w:t xml:space="preserve">: 250px; --------------------------------- </w:t>
                      </w:r>
                      <w:r w:rsidRPr="00A0722D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Largura da imagem definida em pixels</w:t>
                      </w:r>
                    </w:p>
                    <w:p w14:paraId="05C3308E" w14:textId="77777777" w:rsidR="0008097A" w:rsidRPr="00A0722D" w:rsidRDefault="0008097A" w:rsidP="0008097A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A0722D">
                        <w:rPr>
                          <w:sz w:val="16"/>
                          <w:szCs w:val="16"/>
                          <w:lang w:val="pt-BR"/>
                        </w:rPr>
                        <w:t xml:space="preserve">     </w:t>
                      </w:r>
                      <w:proofErr w:type="spellStart"/>
                      <w:r w:rsidRPr="00A0722D">
                        <w:rPr>
                          <w:sz w:val="16"/>
                          <w:szCs w:val="16"/>
                          <w:lang w:val="pt-BR"/>
                        </w:rPr>
                        <w:t>margin-bottom</w:t>
                      </w:r>
                      <w:proofErr w:type="spellEnd"/>
                      <w:r w:rsidRPr="00A0722D">
                        <w:rPr>
                          <w:sz w:val="16"/>
                          <w:szCs w:val="16"/>
                          <w:lang w:val="pt-BR"/>
                        </w:rPr>
                        <w:t xml:space="preserve">: -15px; --------------------- </w:t>
                      </w:r>
                      <w:r w:rsidRPr="00A0722D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Margem entre a imagem e o texto abaixo dela</w:t>
                      </w:r>
                    </w:p>
                    <w:p w14:paraId="2C2A5A95" w14:textId="77777777" w:rsidR="0008097A" w:rsidRPr="00A0722D" w:rsidRDefault="0008097A" w:rsidP="0008097A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A0722D">
                        <w:rPr>
                          <w:sz w:val="16"/>
                          <w:szCs w:val="16"/>
                          <w:lang w:val="pt-BR"/>
                        </w:rPr>
                        <w:t xml:space="preserve">     </w:t>
                      </w:r>
                      <w:proofErr w:type="spellStart"/>
                      <w:r w:rsidRPr="00A0722D">
                        <w:rPr>
                          <w:sz w:val="16"/>
                          <w:szCs w:val="16"/>
                          <w:lang w:val="pt-BR"/>
                        </w:rPr>
                        <w:t>padding</w:t>
                      </w:r>
                      <w:proofErr w:type="spellEnd"/>
                      <w:r w:rsidRPr="00A0722D">
                        <w:rPr>
                          <w:sz w:val="16"/>
                          <w:szCs w:val="16"/>
                          <w:lang w:val="pt-BR"/>
                        </w:rPr>
                        <w:t xml:space="preserve">: 10px; ------------------------------- </w:t>
                      </w:r>
                      <w:r w:rsidRPr="00A0722D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Distância entre a imagem e a borda</w:t>
                      </w:r>
                    </w:p>
                    <w:p w14:paraId="6FE1C9ED" w14:textId="77777777" w:rsidR="0008097A" w:rsidRPr="00A0722D" w:rsidRDefault="0008097A" w:rsidP="0008097A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A0722D">
                        <w:rPr>
                          <w:sz w:val="16"/>
                          <w:szCs w:val="16"/>
                          <w:lang w:val="pt-BR"/>
                        </w:rPr>
                        <w:t xml:space="preserve">     </w:t>
                      </w:r>
                      <w:proofErr w:type="spellStart"/>
                      <w:r w:rsidRPr="00A0722D">
                        <w:rPr>
                          <w:sz w:val="16"/>
                          <w:szCs w:val="16"/>
                          <w:lang w:val="pt-BR"/>
                        </w:rPr>
                        <w:t>border-radius</w:t>
                      </w:r>
                      <w:proofErr w:type="spellEnd"/>
                      <w:r w:rsidRPr="00A0722D">
                        <w:rPr>
                          <w:sz w:val="16"/>
                          <w:szCs w:val="16"/>
                          <w:lang w:val="pt-BR"/>
                        </w:rPr>
                        <w:t xml:space="preserve">: 15px; ------------------------ </w:t>
                      </w:r>
                      <w:r w:rsidRPr="00A0722D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Arredondamento da borda</w:t>
                      </w:r>
                    </w:p>
                    <w:p w14:paraId="440C88D0" w14:textId="5D3CDC14" w:rsidR="0008097A" w:rsidRDefault="0008097A" w:rsidP="0008097A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08097A">
                        <w:rPr>
                          <w:sz w:val="16"/>
                          <w:szCs w:val="16"/>
                          <w:lang w:val="pt-BR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08BF">
        <w:rPr>
          <w:lang w:val="pt-BR"/>
        </w:rPr>
        <w:t xml:space="preserve"> </w:t>
      </w:r>
    </w:p>
    <w:p w14:paraId="5A231C12" w14:textId="35112B80" w:rsidR="005E08BF" w:rsidRDefault="005E08BF" w:rsidP="00407E79">
      <w:pPr>
        <w:ind w:firstLine="720"/>
        <w:rPr>
          <w:lang w:val="pt-BR"/>
        </w:rPr>
      </w:pPr>
    </w:p>
    <w:p w14:paraId="0FF8B72F" w14:textId="2A72A00B" w:rsidR="005E08BF" w:rsidRDefault="005E08BF" w:rsidP="00407E79">
      <w:pPr>
        <w:ind w:firstLine="720"/>
        <w:rPr>
          <w:lang w:val="pt-BR"/>
        </w:rPr>
      </w:pPr>
    </w:p>
    <w:p w14:paraId="0A72805E" w14:textId="65B35CBB" w:rsidR="00833B8E" w:rsidRDefault="00833B8E" w:rsidP="00407E79">
      <w:pPr>
        <w:ind w:firstLine="720"/>
        <w:rPr>
          <w:lang w:val="pt-BR"/>
        </w:rPr>
      </w:pPr>
    </w:p>
    <w:p w14:paraId="2CF94FD2" w14:textId="7377F59D" w:rsidR="00833B8E" w:rsidRDefault="00833B8E" w:rsidP="00407E79">
      <w:pPr>
        <w:ind w:firstLine="720"/>
        <w:rPr>
          <w:lang w:val="pt-BR"/>
        </w:rPr>
      </w:pPr>
    </w:p>
    <w:p w14:paraId="5C168F6E" w14:textId="6889517D" w:rsidR="00833B8E" w:rsidRDefault="00833B8E" w:rsidP="00407E79">
      <w:pPr>
        <w:ind w:firstLine="720"/>
        <w:rPr>
          <w:lang w:val="pt-BR"/>
        </w:rPr>
      </w:pPr>
    </w:p>
    <w:p w14:paraId="77082324" w14:textId="0E390A27" w:rsidR="00833B8E" w:rsidRDefault="00833B8E" w:rsidP="00407E79">
      <w:pPr>
        <w:ind w:firstLine="720"/>
        <w:rPr>
          <w:lang w:val="pt-BR"/>
        </w:rPr>
      </w:pPr>
    </w:p>
    <w:p w14:paraId="3D472733" w14:textId="77777777" w:rsidR="00833B8E" w:rsidRDefault="00833B8E" w:rsidP="00407E79">
      <w:pPr>
        <w:ind w:firstLine="720"/>
        <w:rPr>
          <w:lang w:val="pt-BR"/>
        </w:rPr>
      </w:pPr>
    </w:p>
    <w:p w14:paraId="73C09673" w14:textId="45B408AB" w:rsidR="008044C5" w:rsidRPr="008C5E81" w:rsidRDefault="008044C5" w:rsidP="008C5E81">
      <w:pPr>
        <w:ind w:firstLine="720"/>
        <w:rPr>
          <w:lang w:val="pt-BR"/>
        </w:rPr>
      </w:pPr>
    </w:p>
    <w:p w14:paraId="23023B88" w14:textId="590DEAEE" w:rsidR="00A36B50" w:rsidRDefault="00A36B50" w:rsidP="00407E79">
      <w:pPr>
        <w:ind w:firstLine="720"/>
        <w:rPr>
          <w:lang w:val="pt-BR"/>
        </w:rPr>
      </w:pPr>
    </w:p>
    <w:p w14:paraId="066627AF" w14:textId="28228463" w:rsidR="00A36B50" w:rsidRDefault="00AA2B1C" w:rsidP="00407E79">
      <w:pPr>
        <w:ind w:firstLine="720"/>
        <w:rPr>
          <w:lang w:val="pt-BR"/>
        </w:rPr>
      </w:pPr>
      <w:r w:rsidRPr="00671612">
        <w:rPr>
          <w:noProof/>
          <w:lang w:val="pt-BR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F3DA4C7" wp14:editId="0AE745D5">
                <wp:simplePos x="0" y="0"/>
                <wp:positionH relativeFrom="margin">
                  <wp:posOffset>0</wp:posOffset>
                </wp:positionH>
                <wp:positionV relativeFrom="paragraph">
                  <wp:posOffset>327660</wp:posOffset>
                </wp:positionV>
                <wp:extent cx="5748655" cy="7437120"/>
                <wp:effectExtent l="0" t="0" r="23495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655" cy="743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7519F" w14:textId="6365E182" w:rsidR="00AA2B1C" w:rsidRPr="00AA2B1C" w:rsidRDefault="00AA2B1C" w:rsidP="00AA2B1C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proofErr w:type="spellStart"/>
                            <w:r w:rsidRPr="00AA2B1C">
                              <w:rPr>
                                <w:sz w:val="16"/>
                                <w:szCs w:val="16"/>
                                <w:lang w:val="pt-BR"/>
                              </w:rPr>
                              <w:t>button</w:t>
                            </w:r>
                            <w:proofErr w:type="spellEnd"/>
                            <w:r w:rsidRPr="00AA2B1C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{</w:t>
                            </w:r>
                            <w:r w:rsidRPr="00AA2B1C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Pr="00140694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---------------------------------------------------------------------------------- Indicação do elemento do HTML a ser formatado</w:t>
                            </w:r>
                          </w:p>
                          <w:p w14:paraId="79D33A24" w14:textId="1217B714" w:rsidR="00AA2B1C" w:rsidRPr="005025FF" w:rsidRDefault="00AA2B1C" w:rsidP="00AA2B1C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AA2B1C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 </w:t>
                            </w:r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cursor: pointer;</w:t>
                            </w:r>
                            <w:r w:rsidR="005025FF"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5025FF" w:rsidRP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-------------------------------------------------------Altera a aparência do cursor quando está em cima do botão</w:t>
                            </w:r>
                          </w:p>
                          <w:p w14:paraId="376A812C" w14:textId="159BFF61" w:rsidR="00AA2B1C" w:rsidRPr="005025FF" w:rsidRDefault="00AA2B1C" w:rsidP="00AA2B1C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</w:t>
                            </w:r>
                            <w:proofErr w:type="spellStart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border-radius</w:t>
                            </w:r>
                            <w:proofErr w:type="spellEnd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: 8%;</w:t>
                            </w:r>
                            <w:r w:rsid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5025FF" w:rsidRP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---------------------------------------------------</w:t>
                            </w:r>
                            <w:r w:rsid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Arredondamento das bordas do botão</w:t>
                            </w:r>
                          </w:p>
                          <w:p w14:paraId="0BEA45D6" w14:textId="603F0C03" w:rsidR="00AA2B1C" w:rsidRPr="005025FF" w:rsidRDefault="00AA2B1C" w:rsidP="00AA2B1C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color: </w:t>
                            </w:r>
                            <w:proofErr w:type="spellStart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tomato</w:t>
                            </w:r>
                            <w:proofErr w:type="spellEnd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;</w:t>
                            </w:r>
                            <w:r w:rsidR="005025FF"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5025FF" w:rsidRP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------------------------------------------------------</w:t>
                            </w:r>
                            <w:r w:rsid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 Cor das letras de dentro do botão</w:t>
                            </w:r>
                          </w:p>
                          <w:p w14:paraId="3585D5D8" w14:textId="4DC1C24B" w:rsidR="00AA2B1C" w:rsidRPr="005025FF" w:rsidRDefault="00AA2B1C" w:rsidP="00AA2B1C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</w:t>
                            </w:r>
                            <w:proofErr w:type="spellStart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padding</w:t>
                            </w:r>
                            <w:proofErr w:type="spellEnd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: 10px 35px;</w:t>
                            </w:r>
                            <w:r w:rsid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5025FF" w:rsidRP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</w:t>
                            </w:r>
                            <w:r w:rsid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</w:t>
                            </w:r>
                            <w:r w:rsidR="005025FF" w:rsidRP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</w:t>
                            </w:r>
                            <w:r w:rsid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 Espaçamento entre a palavra e as bordas do botão</w:t>
                            </w:r>
                          </w:p>
                          <w:p w14:paraId="6A6994A9" w14:textId="5854F799" w:rsidR="00AA2B1C" w:rsidRPr="005025FF" w:rsidRDefault="00AA2B1C" w:rsidP="00AA2B1C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</w:t>
                            </w:r>
                            <w:proofErr w:type="spellStart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margin</w:t>
                            </w:r>
                            <w:proofErr w:type="spellEnd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-top: 50px;</w:t>
                            </w:r>
                            <w:r w:rsidR="005025FF"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5025FF" w:rsidRP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</w:t>
                            </w:r>
                            <w:r w:rsidR="005025FF" w:rsidRP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 Margem entre o</w:t>
                            </w:r>
                            <w:r w:rsid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 botão e a foto dos personagens</w:t>
                            </w:r>
                          </w:p>
                          <w:p w14:paraId="6F790563" w14:textId="4574B7A4" w:rsidR="00AA2B1C" w:rsidRPr="005025FF" w:rsidRDefault="00AA2B1C" w:rsidP="00AA2B1C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</w:t>
                            </w:r>
                            <w:proofErr w:type="spellStart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font-family</w:t>
                            </w:r>
                            <w:proofErr w:type="spellEnd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: 'Times New Roman', Times, </w:t>
                            </w:r>
                            <w:proofErr w:type="spellStart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serif</w:t>
                            </w:r>
                            <w:proofErr w:type="spellEnd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;</w:t>
                            </w:r>
                            <w:r w:rsidR="005025FF" w:rsidRP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5025FF" w:rsidRP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</w:t>
                            </w:r>
                            <w:r w:rsidR="005025FF" w:rsidRP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 Tipo de fonte das letras de</w:t>
                            </w:r>
                            <w:r w:rsid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 dentro do botão</w:t>
                            </w:r>
                          </w:p>
                          <w:p w14:paraId="10D099AF" w14:textId="3BCFAEAA" w:rsidR="00AA2B1C" w:rsidRPr="005025FF" w:rsidRDefault="00AA2B1C" w:rsidP="00AA2B1C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</w:t>
                            </w:r>
                            <w:proofErr w:type="spellStart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font-size</w:t>
                            </w:r>
                            <w:proofErr w:type="spellEnd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: 20px;</w:t>
                            </w:r>
                            <w:r w:rsidR="005025FF"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5025FF" w:rsidRP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-------------------------------------------------------</w:t>
                            </w:r>
                            <w:r w:rsid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 Tamanho da fonte de dentro do botão</w:t>
                            </w:r>
                          </w:p>
                          <w:p w14:paraId="2DA485A6" w14:textId="24431029" w:rsidR="00AA2B1C" w:rsidRPr="005025FF" w:rsidRDefault="00AA2B1C" w:rsidP="00AA2B1C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</w:t>
                            </w:r>
                            <w:proofErr w:type="spellStart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text-align</w:t>
                            </w:r>
                            <w:proofErr w:type="spellEnd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: center;</w:t>
                            </w:r>
                            <w:r w:rsidR="005025FF"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5025FF" w:rsidRP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</w:t>
                            </w:r>
                            <w:r w:rsid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</w:t>
                            </w:r>
                            <w:r w:rsidR="005025FF" w:rsidRP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</w:t>
                            </w:r>
                            <w:r w:rsid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</w:t>
                            </w:r>
                            <w:r w:rsidR="005025FF" w:rsidRP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</w:t>
                            </w:r>
                            <w:r w:rsid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 Alinhamento do texto dentro do botão</w:t>
                            </w:r>
                          </w:p>
                          <w:p w14:paraId="1BA7F830" w14:textId="77777777" w:rsidR="00AA2B1C" w:rsidRPr="00AA2B1C" w:rsidRDefault="00AA2B1C" w:rsidP="00AA2B1C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</w:t>
                            </w:r>
                            <w:proofErr w:type="spellStart"/>
                            <w:r w:rsidRPr="00AA2B1C">
                              <w:rPr>
                                <w:sz w:val="16"/>
                                <w:szCs w:val="16"/>
                                <w:lang w:val="pt-BR"/>
                              </w:rPr>
                              <w:t>justify-content</w:t>
                            </w:r>
                            <w:proofErr w:type="spellEnd"/>
                            <w:r w:rsidRPr="00AA2B1C">
                              <w:rPr>
                                <w:sz w:val="16"/>
                                <w:szCs w:val="16"/>
                                <w:lang w:val="pt-BR"/>
                              </w:rPr>
                              <w:t>: center;</w:t>
                            </w:r>
                          </w:p>
                          <w:p w14:paraId="15E91CD6" w14:textId="77777777" w:rsidR="00AA2B1C" w:rsidRDefault="00AA2B1C" w:rsidP="00AA2B1C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AA2B1C">
                              <w:rPr>
                                <w:sz w:val="16"/>
                                <w:szCs w:val="16"/>
                                <w:lang w:val="pt-BR"/>
                              </w:rPr>
                              <w:t>}</w:t>
                            </w:r>
                          </w:p>
                          <w:p w14:paraId="2B03F797" w14:textId="77777777" w:rsidR="00AA2B1C" w:rsidRPr="00A36B50" w:rsidRDefault="00AA2B1C" w:rsidP="00AA2B1C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A36B50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p { </w:t>
                            </w:r>
                            <w:r w:rsidRPr="00140694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---------------------------------------------------------------------------------- Indicação do elemento do HTML a ser formatado</w:t>
                            </w:r>
                          </w:p>
                          <w:p w14:paraId="523E1806" w14:textId="77777777" w:rsidR="00AA2B1C" w:rsidRPr="00C95D32" w:rsidRDefault="00AA2B1C" w:rsidP="00AA2B1C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95D32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color: </w:t>
                            </w:r>
                            <w:proofErr w:type="spellStart"/>
                            <w:r w:rsidRPr="00C95D32">
                              <w:rPr>
                                <w:sz w:val="16"/>
                                <w:szCs w:val="16"/>
                                <w:lang w:val="pt-BR"/>
                              </w:rPr>
                              <w:t>white</w:t>
                            </w:r>
                            <w:proofErr w:type="spellEnd"/>
                            <w:r w:rsidRPr="00C95D32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; </w:t>
                            </w:r>
                            <w:r w:rsidRPr="00140694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------------------------------------------------------------------ Cor atribuída ao texto</w:t>
                            </w:r>
                          </w:p>
                          <w:p w14:paraId="332C728D" w14:textId="77777777" w:rsidR="00AA2B1C" w:rsidRPr="00C95D32" w:rsidRDefault="00AA2B1C" w:rsidP="00AA2B1C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95D32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</w:t>
                            </w:r>
                            <w:proofErr w:type="spellStart"/>
                            <w:r w:rsidRPr="00C95D32">
                              <w:rPr>
                                <w:sz w:val="16"/>
                                <w:szCs w:val="16"/>
                                <w:lang w:val="pt-BR"/>
                              </w:rPr>
                              <w:t>font-family</w:t>
                            </w:r>
                            <w:proofErr w:type="spellEnd"/>
                            <w:r w:rsidRPr="00C95D32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: 'Times New Roman', Times, </w:t>
                            </w:r>
                            <w:proofErr w:type="spellStart"/>
                            <w:r w:rsidRPr="00C95D32">
                              <w:rPr>
                                <w:sz w:val="16"/>
                                <w:szCs w:val="16"/>
                                <w:lang w:val="pt-BR"/>
                              </w:rPr>
                              <w:t>serif</w:t>
                            </w:r>
                            <w:proofErr w:type="spellEnd"/>
                            <w:r w:rsidRPr="00C95D32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; </w:t>
                            </w:r>
                            <w:r w:rsidRPr="00140694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 Fonte atribuída ao texto</w:t>
                            </w:r>
                          </w:p>
                          <w:p w14:paraId="4B3352EE" w14:textId="77777777" w:rsidR="00AA2B1C" w:rsidRPr="00C95D32" w:rsidRDefault="00AA2B1C" w:rsidP="00AA2B1C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95D32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</w:t>
                            </w:r>
                            <w:proofErr w:type="spellStart"/>
                            <w:r w:rsidRPr="00C95D32">
                              <w:rPr>
                                <w:sz w:val="16"/>
                                <w:szCs w:val="16"/>
                                <w:lang w:val="pt-BR"/>
                              </w:rPr>
                              <w:t>text-align</w:t>
                            </w:r>
                            <w:proofErr w:type="spellEnd"/>
                            <w:r w:rsidRPr="00C95D32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: center; </w:t>
                            </w:r>
                            <w:r w:rsidRPr="00140694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------------------------------------------------------------ Alinhamento do texto</w:t>
                            </w:r>
                          </w:p>
                          <w:p w14:paraId="0B0147C9" w14:textId="77777777" w:rsidR="00AA2B1C" w:rsidRPr="00C95D32" w:rsidRDefault="00AA2B1C" w:rsidP="00AA2B1C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95D32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</w:t>
                            </w:r>
                            <w:proofErr w:type="spellStart"/>
                            <w:r w:rsidRPr="00C95D32">
                              <w:rPr>
                                <w:sz w:val="16"/>
                                <w:szCs w:val="16"/>
                                <w:lang w:val="pt-BR"/>
                              </w:rPr>
                              <w:t>padding</w:t>
                            </w:r>
                            <w:proofErr w:type="spellEnd"/>
                            <w:r w:rsidRPr="00C95D32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: auto; </w:t>
                            </w:r>
                            <w:r w:rsidRPr="00140694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---------------------------------------------------------------- Distância entre as bordas</w:t>
                            </w:r>
                          </w:p>
                          <w:p w14:paraId="4B2B9CE5" w14:textId="77777777" w:rsidR="00AA2B1C" w:rsidRPr="00671612" w:rsidRDefault="00AA2B1C" w:rsidP="00AA2B1C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}</w:t>
                            </w:r>
                          </w:p>
                          <w:p w14:paraId="632EE3D7" w14:textId="51C1A840" w:rsidR="00AA2B1C" w:rsidRPr="005025FF" w:rsidRDefault="00AA2B1C" w:rsidP="00AA2B1C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h1 {</w:t>
                            </w:r>
                            <w:r w:rsidR="005025FF"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5025FF" w:rsidRPr="00140694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---------------------------------------------------------------------------------- Indicação do elemento do HTML a ser formatado</w:t>
                            </w:r>
                          </w:p>
                          <w:p w14:paraId="18E7A977" w14:textId="1EF73F04" w:rsidR="00AA2B1C" w:rsidRPr="005025FF" w:rsidRDefault="00AA2B1C" w:rsidP="00AA2B1C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</w:t>
                            </w:r>
                            <w:proofErr w:type="spellStart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font-family</w:t>
                            </w:r>
                            <w:proofErr w:type="spellEnd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: 'Times New Roman', Times, </w:t>
                            </w:r>
                            <w:proofErr w:type="spellStart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serif</w:t>
                            </w:r>
                            <w:proofErr w:type="spellEnd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;</w:t>
                            </w:r>
                            <w:r w:rsidR="005025FF"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5025FF" w:rsidRPr="00140694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 Fonte atribuída ao texto</w:t>
                            </w:r>
                            <w:r w:rsid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 do título da página</w:t>
                            </w:r>
                          </w:p>
                          <w:p w14:paraId="0A5D0576" w14:textId="676B9141" w:rsidR="00AA2B1C" w:rsidRPr="005025FF" w:rsidRDefault="00AA2B1C" w:rsidP="00AA2B1C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</w:t>
                            </w:r>
                            <w:proofErr w:type="spellStart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text-align</w:t>
                            </w:r>
                            <w:proofErr w:type="spellEnd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: center;</w:t>
                            </w:r>
                            <w:r w:rsidR="005025FF"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5025FF" w:rsidRPr="00140694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-----------------------------------------------------</w:t>
                            </w:r>
                            <w:r w:rsid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</w:t>
                            </w:r>
                            <w:r w:rsidR="005025FF" w:rsidRPr="00140694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 Alinhamento do texto</w:t>
                            </w:r>
                            <w:r w:rsid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 do título da página</w:t>
                            </w:r>
                          </w:p>
                          <w:p w14:paraId="2DA7416E" w14:textId="03210A4D" w:rsidR="00AA2B1C" w:rsidRPr="005025FF" w:rsidRDefault="00AA2B1C" w:rsidP="005025FF">
                            <w:pPr>
                              <w:ind w:left="720"/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color: </w:t>
                            </w:r>
                            <w:proofErr w:type="spellStart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white</w:t>
                            </w:r>
                            <w:proofErr w:type="spellEnd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;</w:t>
                            </w:r>
                            <w:r w:rsidR="005025FF"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5025FF" w:rsidRPr="00140694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--------------------------------------------------------------------- Cor atribuída ao texto</w:t>
                            </w:r>
                            <w:r w:rsid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do título da página</w:t>
                            </w:r>
                          </w:p>
                          <w:p w14:paraId="0485F055" w14:textId="1BD76B49" w:rsidR="00AA2B1C" w:rsidRPr="005025FF" w:rsidRDefault="00AA2B1C" w:rsidP="00AA2B1C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</w:t>
                            </w:r>
                            <w:proofErr w:type="spellStart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font-size</w:t>
                            </w:r>
                            <w:proofErr w:type="spellEnd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: 50px;</w:t>
                            </w:r>
                            <w:r w:rsidR="005025FF"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5025FF" w:rsidRPr="00140694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------------------------------------------------------------------ </w:t>
                            </w:r>
                            <w:r w:rsid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Tamanho da fonte do título da página</w:t>
                            </w:r>
                          </w:p>
                          <w:p w14:paraId="2161986A" w14:textId="77777777" w:rsidR="00AA2B1C" w:rsidRPr="005025FF" w:rsidRDefault="00AA2B1C" w:rsidP="00AA2B1C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}</w:t>
                            </w:r>
                          </w:p>
                          <w:p w14:paraId="3820E271" w14:textId="496EB5FB" w:rsidR="00AA2B1C" w:rsidRPr="005025FF" w:rsidRDefault="00AA2B1C" w:rsidP="005025FF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h2 {</w:t>
                            </w:r>
                            <w:r w:rsidR="005025FF"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5025FF" w:rsidRPr="00140694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---------------------------------------------------------------------------------- Indicação do elemento do HTML a ser formatado</w:t>
                            </w:r>
                          </w:p>
                          <w:p w14:paraId="609BCAE9" w14:textId="44E50C5D" w:rsidR="00AA2B1C" w:rsidRPr="005025FF" w:rsidRDefault="00AA2B1C" w:rsidP="00AA2B1C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color: </w:t>
                            </w:r>
                            <w:proofErr w:type="spellStart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white</w:t>
                            </w:r>
                            <w:proofErr w:type="spellEnd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;</w:t>
                            </w:r>
                            <w:r w:rsidR="005025FF"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5025FF" w:rsidRPr="00140694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--------------------------------------------------------------------- Cor atribuída ao texto</w:t>
                            </w:r>
                            <w:r w:rsid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do </w:t>
                            </w:r>
                            <w:r w:rsid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sub</w:t>
                            </w:r>
                            <w:r w:rsid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título da página</w:t>
                            </w:r>
                          </w:p>
                          <w:p w14:paraId="53C43FE2" w14:textId="4611759E" w:rsidR="00AA2B1C" w:rsidRPr="005025FF" w:rsidRDefault="00AA2B1C" w:rsidP="00AA2B1C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</w:t>
                            </w:r>
                            <w:proofErr w:type="spellStart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font-size</w:t>
                            </w:r>
                            <w:proofErr w:type="spellEnd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: 30px;</w:t>
                            </w:r>
                            <w:r w:rsidR="005025FF"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5025FF" w:rsidRPr="00140694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------------------------------------------------------------------ </w:t>
                            </w:r>
                            <w:r w:rsid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Tamanho da fonte do </w:t>
                            </w:r>
                            <w:r w:rsid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sub</w:t>
                            </w:r>
                            <w:r w:rsid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título da página</w:t>
                            </w:r>
                          </w:p>
                          <w:p w14:paraId="2AD3A8E1" w14:textId="1A4AF9E1" w:rsidR="00AA2B1C" w:rsidRPr="005025FF" w:rsidRDefault="00AA2B1C" w:rsidP="00AA2B1C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</w:t>
                            </w:r>
                            <w:proofErr w:type="spellStart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font-family</w:t>
                            </w:r>
                            <w:proofErr w:type="spellEnd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: 'Times New Roman', Times, </w:t>
                            </w:r>
                            <w:proofErr w:type="spellStart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serif</w:t>
                            </w:r>
                            <w:proofErr w:type="spellEnd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;</w:t>
                            </w:r>
                            <w:r w:rsidR="005025FF"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5025FF" w:rsidRPr="00140694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 Fonte atribuída ao texto</w:t>
                            </w:r>
                            <w:r w:rsid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 do </w:t>
                            </w:r>
                            <w:r w:rsid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sub</w:t>
                            </w:r>
                            <w:r w:rsid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título da página</w:t>
                            </w:r>
                          </w:p>
                          <w:p w14:paraId="1502892C" w14:textId="77777777" w:rsidR="00AA2B1C" w:rsidRPr="005025FF" w:rsidRDefault="00AA2B1C" w:rsidP="00AA2B1C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}</w:t>
                            </w:r>
                          </w:p>
                          <w:p w14:paraId="1D5510C3" w14:textId="749B6AE3" w:rsidR="00AA2B1C" w:rsidRPr="005025FF" w:rsidRDefault="00AA2B1C" w:rsidP="00AA2B1C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.status {</w:t>
                            </w:r>
                            <w:r w:rsidR="005025FF" w:rsidRPr="00140694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---------------------------------------------------------------------------------- Indicação do elemento do HTML a ser formatado</w:t>
                            </w:r>
                          </w:p>
                          <w:p w14:paraId="6370D005" w14:textId="1EEA03AD" w:rsidR="00AA2B1C" w:rsidRPr="005025FF" w:rsidRDefault="00AA2B1C" w:rsidP="00AA2B1C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</w:t>
                            </w:r>
                            <w:proofErr w:type="spellStart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font-size</w:t>
                            </w:r>
                            <w:proofErr w:type="spellEnd"/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: 12;</w:t>
                            </w:r>
                            <w:r w:rsidR="005025FF"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5025FF" w:rsidRPr="00140694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------------------------------------------------------------------ </w:t>
                            </w:r>
                            <w:r w:rsidR="005025FF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Tamanho da fonte d</w:t>
                            </w:r>
                            <w:r w:rsidR="004C384D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a frase “Status”, abaixo da imagem</w:t>
                            </w:r>
                          </w:p>
                          <w:p w14:paraId="79E93F15" w14:textId="77777777" w:rsidR="00AA2B1C" w:rsidRPr="005025FF" w:rsidRDefault="00AA2B1C" w:rsidP="00AA2B1C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5025FF">
                              <w:rPr>
                                <w:sz w:val="16"/>
                                <w:szCs w:val="16"/>
                                <w:lang w:val="pt-BR"/>
                              </w:rPr>
                              <w:t>}</w:t>
                            </w:r>
                          </w:p>
                          <w:p w14:paraId="0425FEB8" w14:textId="77777777" w:rsidR="00AA2B1C" w:rsidRPr="00621349" w:rsidRDefault="00AA2B1C" w:rsidP="00AA2B1C">
                            <w:pPr>
                              <w:ind w:firstLine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  <w:p w14:paraId="40A99683" w14:textId="77777777" w:rsidR="00AA2B1C" w:rsidRPr="00621349" w:rsidRDefault="00AA2B1C" w:rsidP="00AA2B1C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44FFE5DF" w14:textId="77777777" w:rsidR="00AA2B1C" w:rsidRPr="005025FF" w:rsidRDefault="00AA2B1C" w:rsidP="00AA2B1C">
                            <w:pPr>
                              <w:ind w:left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DA4C7" id="_x0000_s1029" type="#_x0000_t202" style="position:absolute;left:0;text-align:left;margin-left:0;margin-top:25.8pt;width:452.65pt;height:585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">
                <v:textbox>
                  <w:txbxContent>
                    <w:p w14:paraId="7E07519F" w14:textId="6365E182" w:rsidR="00AA2B1C" w:rsidRPr="00AA2B1C" w:rsidRDefault="00AA2B1C" w:rsidP="00AA2B1C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proofErr w:type="spellStart"/>
                      <w:r w:rsidRPr="00AA2B1C">
                        <w:rPr>
                          <w:sz w:val="16"/>
                          <w:szCs w:val="16"/>
                          <w:lang w:val="pt-BR"/>
                        </w:rPr>
                        <w:t>button</w:t>
                      </w:r>
                      <w:proofErr w:type="spellEnd"/>
                      <w:r w:rsidRPr="00AA2B1C">
                        <w:rPr>
                          <w:sz w:val="16"/>
                          <w:szCs w:val="16"/>
                          <w:lang w:val="pt-BR"/>
                        </w:rPr>
                        <w:t xml:space="preserve"> {</w:t>
                      </w:r>
                      <w:r w:rsidRPr="00AA2B1C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Pr="00140694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---------------------------------------------------------------------------------- Indicação do elemento do HTML a ser formatado</w:t>
                      </w:r>
                    </w:p>
                    <w:p w14:paraId="79D33A24" w14:textId="1217B714" w:rsidR="00AA2B1C" w:rsidRPr="005025FF" w:rsidRDefault="00AA2B1C" w:rsidP="00AA2B1C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AA2B1C">
                        <w:rPr>
                          <w:sz w:val="16"/>
                          <w:szCs w:val="16"/>
                          <w:lang w:val="pt-BR"/>
                        </w:rPr>
                        <w:t xml:space="preserve">     </w:t>
                      </w:r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cursor: pointer;</w:t>
                      </w:r>
                      <w:r w:rsidR="005025FF"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5025FF" w:rsidRP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-------------------------------------------------------Altera a aparência do cursor quando está em cima do botão</w:t>
                      </w:r>
                    </w:p>
                    <w:p w14:paraId="376A812C" w14:textId="159BFF61" w:rsidR="00AA2B1C" w:rsidRPr="005025FF" w:rsidRDefault="00AA2B1C" w:rsidP="00AA2B1C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   </w:t>
                      </w:r>
                      <w:proofErr w:type="spellStart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border-radius</w:t>
                      </w:r>
                      <w:proofErr w:type="spellEnd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: 8%;</w:t>
                      </w:r>
                      <w:r w:rsidR="005025FF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5025FF" w:rsidRP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---------------------------------------------------</w:t>
                      </w:r>
                      <w:r w:rsid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Arredondamento das bordas do botão</w:t>
                      </w:r>
                    </w:p>
                    <w:p w14:paraId="0BEA45D6" w14:textId="603F0C03" w:rsidR="00AA2B1C" w:rsidRPr="005025FF" w:rsidRDefault="00AA2B1C" w:rsidP="00AA2B1C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   color: </w:t>
                      </w:r>
                      <w:proofErr w:type="spellStart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tomato</w:t>
                      </w:r>
                      <w:proofErr w:type="spellEnd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;</w:t>
                      </w:r>
                      <w:r w:rsidR="005025FF"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5025FF" w:rsidRP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------------------------------------------------------</w:t>
                      </w:r>
                      <w:r w:rsid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 Cor das letras de dentro do botão</w:t>
                      </w:r>
                    </w:p>
                    <w:p w14:paraId="3585D5D8" w14:textId="4DC1C24B" w:rsidR="00AA2B1C" w:rsidRPr="005025FF" w:rsidRDefault="00AA2B1C" w:rsidP="00AA2B1C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   </w:t>
                      </w:r>
                      <w:proofErr w:type="spellStart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padding</w:t>
                      </w:r>
                      <w:proofErr w:type="spellEnd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: 10px 35px;</w:t>
                      </w:r>
                      <w:r w:rsidR="005025FF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5025FF" w:rsidRP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</w:t>
                      </w:r>
                      <w:r w:rsid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</w:t>
                      </w:r>
                      <w:r w:rsidR="005025FF" w:rsidRP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</w:t>
                      </w:r>
                      <w:r w:rsid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 Espaçamento entre a palavra e as bordas do botão</w:t>
                      </w:r>
                    </w:p>
                    <w:p w14:paraId="6A6994A9" w14:textId="5854F799" w:rsidR="00AA2B1C" w:rsidRPr="005025FF" w:rsidRDefault="00AA2B1C" w:rsidP="00AA2B1C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   </w:t>
                      </w:r>
                      <w:proofErr w:type="spellStart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margin</w:t>
                      </w:r>
                      <w:proofErr w:type="spellEnd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-top: 50px;</w:t>
                      </w:r>
                      <w:r w:rsidR="005025FF"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5025FF" w:rsidRP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</w:t>
                      </w:r>
                      <w:r w:rsidR="005025FF" w:rsidRP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 Margem entre o</w:t>
                      </w:r>
                      <w:r w:rsid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 botão e a foto dos personagens</w:t>
                      </w:r>
                    </w:p>
                    <w:p w14:paraId="6F790563" w14:textId="4574B7A4" w:rsidR="00AA2B1C" w:rsidRPr="005025FF" w:rsidRDefault="00AA2B1C" w:rsidP="00AA2B1C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   </w:t>
                      </w:r>
                      <w:proofErr w:type="spellStart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font-family</w:t>
                      </w:r>
                      <w:proofErr w:type="spellEnd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: 'Times New Roman', Times, </w:t>
                      </w:r>
                      <w:proofErr w:type="spellStart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serif</w:t>
                      </w:r>
                      <w:proofErr w:type="spellEnd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;</w:t>
                      </w:r>
                      <w:r w:rsidR="005025FF" w:rsidRP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5025FF" w:rsidRP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</w:t>
                      </w:r>
                      <w:r w:rsidR="005025FF" w:rsidRP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 Tipo de fonte das letras de</w:t>
                      </w:r>
                      <w:r w:rsid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 dentro do botão</w:t>
                      </w:r>
                    </w:p>
                    <w:p w14:paraId="10D099AF" w14:textId="3BCFAEAA" w:rsidR="00AA2B1C" w:rsidRPr="005025FF" w:rsidRDefault="00AA2B1C" w:rsidP="00AA2B1C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   </w:t>
                      </w:r>
                      <w:proofErr w:type="spellStart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font-size</w:t>
                      </w:r>
                      <w:proofErr w:type="spellEnd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: 20px;</w:t>
                      </w:r>
                      <w:r w:rsidR="005025FF"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5025FF" w:rsidRP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-------------------------------------------------------</w:t>
                      </w:r>
                      <w:r w:rsid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 Tamanho da fonte de dentro do botão</w:t>
                      </w:r>
                    </w:p>
                    <w:p w14:paraId="2DA485A6" w14:textId="24431029" w:rsidR="00AA2B1C" w:rsidRPr="005025FF" w:rsidRDefault="00AA2B1C" w:rsidP="00AA2B1C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   </w:t>
                      </w:r>
                      <w:proofErr w:type="spellStart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text-align</w:t>
                      </w:r>
                      <w:proofErr w:type="spellEnd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: center;</w:t>
                      </w:r>
                      <w:r w:rsidR="005025FF"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5025FF" w:rsidRP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</w:t>
                      </w:r>
                      <w:r w:rsid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</w:t>
                      </w:r>
                      <w:r w:rsidR="005025FF" w:rsidRP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</w:t>
                      </w:r>
                      <w:r w:rsid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</w:t>
                      </w:r>
                      <w:r w:rsidR="005025FF" w:rsidRP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</w:t>
                      </w:r>
                      <w:r w:rsid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 Alinhamento do texto dentro do botão</w:t>
                      </w:r>
                    </w:p>
                    <w:p w14:paraId="1BA7F830" w14:textId="77777777" w:rsidR="00AA2B1C" w:rsidRPr="00AA2B1C" w:rsidRDefault="00AA2B1C" w:rsidP="00AA2B1C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   </w:t>
                      </w:r>
                      <w:proofErr w:type="spellStart"/>
                      <w:r w:rsidRPr="00AA2B1C">
                        <w:rPr>
                          <w:sz w:val="16"/>
                          <w:szCs w:val="16"/>
                          <w:lang w:val="pt-BR"/>
                        </w:rPr>
                        <w:t>justify-content</w:t>
                      </w:r>
                      <w:proofErr w:type="spellEnd"/>
                      <w:r w:rsidRPr="00AA2B1C">
                        <w:rPr>
                          <w:sz w:val="16"/>
                          <w:szCs w:val="16"/>
                          <w:lang w:val="pt-BR"/>
                        </w:rPr>
                        <w:t>: center;</w:t>
                      </w:r>
                    </w:p>
                    <w:p w14:paraId="15E91CD6" w14:textId="77777777" w:rsidR="00AA2B1C" w:rsidRDefault="00AA2B1C" w:rsidP="00AA2B1C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AA2B1C">
                        <w:rPr>
                          <w:sz w:val="16"/>
                          <w:szCs w:val="16"/>
                          <w:lang w:val="pt-BR"/>
                        </w:rPr>
                        <w:t>}</w:t>
                      </w:r>
                    </w:p>
                    <w:p w14:paraId="2B03F797" w14:textId="77777777" w:rsidR="00AA2B1C" w:rsidRPr="00A36B50" w:rsidRDefault="00AA2B1C" w:rsidP="00AA2B1C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A36B50">
                        <w:rPr>
                          <w:sz w:val="16"/>
                          <w:szCs w:val="16"/>
                          <w:lang w:val="pt-BR"/>
                        </w:rPr>
                        <w:t xml:space="preserve">p { </w:t>
                      </w:r>
                      <w:r w:rsidRPr="00140694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---------------------------------------------------------------------------------- Indicação do elemento do HTML a ser formatado</w:t>
                      </w:r>
                    </w:p>
                    <w:p w14:paraId="523E1806" w14:textId="77777777" w:rsidR="00AA2B1C" w:rsidRPr="00C95D32" w:rsidRDefault="00AA2B1C" w:rsidP="00AA2B1C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C95D32">
                        <w:rPr>
                          <w:sz w:val="16"/>
                          <w:szCs w:val="16"/>
                          <w:lang w:val="pt-BR"/>
                        </w:rPr>
                        <w:t xml:space="preserve">    color: </w:t>
                      </w:r>
                      <w:proofErr w:type="spellStart"/>
                      <w:r w:rsidRPr="00C95D32">
                        <w:rPr>
                          <w:sz w:val="16"/>
                          <w:szCs w:val="16"/>
                          <w:lang w:val="pt-BR"/>
                        </w:rPr>
                        <w:t>white</w:t>
                      </w:r>
                      <w:proofErr w:type="spellEnd"/>
                      <w:r w:rsidRPr="00C95D32">
                        <w:rPr>
                          <w:sz w:val="16"/>
                          <w:szCs w:val="16"/>
                          <w:lang w:val="pt-BR"/>
                        </w:rPr>
                        <w:t xml:space="preserve">; </w:t>
                      </w:r>
                      <w:r w:rsidRPr="00140694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------------------------------------------------------------------ Cor atribuída ao texto</w:t>
                      </w:r>
                    </w:p>
                    <w:p w14:paraId="332C728D" w14:textId="77777777" w:rsidR="00AA2B1C" w:rsidRPr="00C95D32" w:rsidRDefault="00AA2B1C" w:rsidP="00AA2B1C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C95D32">
                        <w:rPr>
                          <w:sz w:val="16"/>
                          <w:szCs w:val="16"/>
                          <w:lang w:val="pt-BR"/>
                        </w:rPr>
                        <w:t xml:space="preserve">    </w:t>
                      </w:r>
                      <w:proofErr w:type="spellStart"/>
                      <w:r w:rsidRPr="00C95D32">
                        <w:rPr>
                          <w:sz w:val="16"/>
                          <w:szCs w:val="16"/>
                          <w:lang w:val="pt-BR"/>
                        </w:rPr>
                        <w:t>font-family</w:t>
                      </w:r>
                      <w:proofErr w:type="spellEnd"/>
                      <w:r w:rsidRPr="00C95D32">
                        <w:rPr>
                          <w:sz w:val="16"/>
                          <w:szCs w:val="16"/>
                          <w:lang w:val="pt-BR"/>
                        </w:rPr>
                        <w:t xml:space="preserve">: 'Times New Roman', Times, </w:t>
                      </w:r>
                      <w:proofErr w:type="spellStart"/>
                      <w:r w:rsidRPr="00C95D32">
                        <w:rPr>
                          <w:sz w:val="16"/>
                          <w:szCs w:val="16"/>
                          <w:lang w:val="pt-BR"/>
                        </w:rPr>
                        <w:t>serif</w:t>
                      </w:r>
                      <w:proofErr w:type="spellEnd"/>
                      <w:r w:rsidRPr="00C95D32">
                        <w:rPr>
                          <w:sz w:val="16"/>
                          <w:szCs w:val="16"/>
                          <w:lang w:val="pt-BR"/>
                        </w:rPr>
                        <w:t xml:space="preserve">; </w:t>
                      </w:r>
                      <w:r w:rsidRPr="00140694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 Fonte atribuída ao texto</w:t>
                      </w:r>
                    </w:p>
                    <w:p w14:paraId="4B3352EE" w14:textId="77777777" w:rsidR="00AA2B1C" w:rsidRPr="00C95D32" w:rsidRDefault="00AA2B1C" w:rsidP="00AA2B1C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C95D32">
                        <w:rPr>
                          <w:sz w:val="16"/>
                          <w:szCs w:val="16"/>
                          <w:lang w:val="pt-BR"/>
                        </w:rPr>
                        <w:t xml:space="preserve">    </w:t>
                      </w:r>
                      <w:proofErr w:type="spellStart"/>
                      <w:r w:rsidRPr="00C95D32">
                        <w:rPr>
                          <w:sz w:val="16"/>
                          <w:szCs w:val="16"/>
                          <w:lang w:val="pt-BR"/>
                        </w:rPr>
                        <w:t>text-align</w:t>
                      </w:r>
                      <w:proofErr w:type="spellEnd"/>
                      <w:r w:rsidRPr="00C95D32">
                        <w:rPr>
                          <w:sz w:val="16"/>
                          <w:szCs w:val="16"/>
                          <w:lang w:val="pt-BR"/>
                        </w:rPr>
                        <w:t xml:space="preserve">: center; </w:t>
                      </w:r>
                      <w:r w:rsidRPr="00140694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------------------------------------------------------------ Alinhamento do texto</w:t>
                      </w:r>
                    </w:p>
                    <w:p w14:paraId="0B0147C9" w14:textId="77777777" w:rsidR="00AA2B1C" w:rsidRPr="00C95D32" w:rsidRDefault="00AA2B1C" w:rsidP="00AA2B1C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C95D32">
                        <w:rPr>
                          <w:sz w:val="16"/>
                          <w:szCs w:val="16"/>
                          <w:lang w:val="pt-BR"/>
                        </w:rPr>
                        <w:t xml:space="preserve">    </w:t>
                      </w:r>
                      <w:proofErr w:type="spellStart"/>
                      <w:r w:rsidRPr="00C95D32">
                        <w:rPr>
                          <w:sz w:val="16"/>
                          <w:szCs w:val="16"/>
                          <w:lang w:val="pt-BR"/>
                        </w:rPr>
                        <w:t>padding</w:t>
                      </w:r>
                      <w:proofErr w:type="spellEnd"/>
                      <w:r w:rsidRPr="00C95D32">
                        <w:rPr>
                          <w:sz w:val="16"/>
                          <w:szCs w:val="16"/>
                          <w:lang w:val="pt-BR"/>
                        </w:rPr>
                        <w:t xml:space="preserve">: auto; </w:t>
                      </w:r>
                      <w:r w:rsidRPr="00140694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---------------------------------------------------------------- Distância entre as bordas</w:t>
                      </w:r>
                    </w:p>
                    <w:p w14:paraId="4B2B9CE5" w14:textId="77777777" w:rsidR="00AA2B1C" w:rsidRPr="00671612" w:rsidRDefault="00AA2B1C" w:rsidP="00AA2B1C">
                      <w:pPr>
                        <w:ind w:left="720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}</w:t>
                      </w:r>
                    </w:p>
                    <w:p w14:paraId="632EE3D7" w14:textId="51C1A840" w:rsidR="00AA2B1C" w:rsidRPr="005025FF" w:rsidRDefault="00AA2B1C" w:rsidP="00AA2B1C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h1 {</w:t>
                      </w:r>
                      <w:r w:rsidR="005025FF"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5025FF" w:rsidRPr="00140694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---------------------------------------------------------------------------------- Indicação do elemento do HTML a ser formatado</w:t>
                      </w:r>
                    </w:p>
                    <w:p w14:paraId="18E7A977" w14:textId="1EF73F04" w:rsidR="00AA2B1C" w:rsidRPr="005025FF" w:rsidRDefault="00AA2B1C" w:rsidP="00AA2B1C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  </w:t>
                      </w:r>
                      <w:proofErr w:type="spellStart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font-family</w:t>
                      </w:r>
                      <w:proofErr w:type="spellEnd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: 'Times New Roman', Times, </w:t>
                      </w:r>
                      <w:proofErr w:type="spellStart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serif</w:t>
                      </w:r>
                      <w:proofErr w:type="spellEnd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;</w:t>
                      </w:r>
                      <w:r w:rsidR="005025FF"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5025FF" w:rsidRPr="00140694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 Fonte atribuída ao texto</w:t>
                      </w:r>
                      <w:r w:rsid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 do título da página</w:t>
                      </w:r>
                    </w:p>
                    <w:p w14:paraId="0A5D0576" w14:textId="676B9141" w:rsidR="00AA2B1C" w:rsidRPr="005025FF" w:rsidRDefault="00AA2B1C" w:rsidP="00AA2B1C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  </w:t>
                      </w:r>
                      <w:proofErr w:type="spellStart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text-align</w:t>
                      </w:r>
                      <w:proofErr w:type="spellEnd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: center;</w:t>
                      </w:r>
                      <w:r w:rsidR="005025FF"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5025FF" w:rsidRPr="00140694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-----------------------------------------------------</w:t>
                      </w:r>
                      <w:r w:rsid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</w:t>
                      </w:r>
                      <w:r w:rsidR="005025FF" w:rsidRPr="00140694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 Alinhamento do texto</w:t>
                      </w:r>
                      <w:r w:rsid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 do título da página</w:t>
                      </w:r>
                    </w:p>
                    <w:p w14:paraId="2DA7416E" w14:textId="03210A4D" w:rsidR="00AA2B1C" w:rsidRPr="005025FF" w:rsidRDefault="00AA2B1C" w:rsidP="005025FF">
                      <w:pPr>
                        <w:ind w:left="720"/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  color: </w:t>
                      </w:r>
                      <w:proofErr w:type="spellStart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white</w:t>
                      </w:r>
                      <w:proofErr w:type="spellEnd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;</w:t>
                      </w:r>
                      <w:r w:rsidR="005025FF"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5025FF" w:rsidRPr="00140694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--------------------------------------------------------------------- Cor atribuída ao texto</w:t>
                      </w:r>
                      <w:r w:rsidR="005025FF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do título da página</w:t>
                      </w:r>
                    </w:p>
                    <w:p w14:paraId="0485F055" w14:textId="1BD76B49" w:rsidR="00AA2B1C" w:rsidRPr="005025FF" w:rsidRDefault="00AA2B1C" w:rsidP="00AA2B1C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  </w:t>
                      </w:r>
                      <w:proofErr w:type="spellStart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font-size</w:t>
                      </w:r>
                      <w:proofErr w:type="spellEnd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: 50px;</w:t>
                      </w:r>
                      <w:r w:rsidR="005025FF"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5025FF" w:rsidRPr="00140694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------------------------------------------------------------------ </w:t>
                      </w:r>
                      <w:r w:rsid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Tamanho da fonte do título da página</w:t>
                      </w:r>
                    </w:p>
                    <w:p w14:paraId="2161986A" w14:textId="77777777" w:rsidR="00AA2B1C" w:rsidRPr="005025FF" w:rsidRDefault="00AA2B1C" w:rsidP="00AA2B1C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}</w:t>
                      </w:r>
                    </w:p>
                    <w:p w14:paraId="3820E271" w14:textId="496EB5FB" w:rsidR="00AA2B1C" w:rsidRPr="005025FF" w:rsidRDefault="00AA2B1C" w:rsidP="005025FF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h2 {</w:t>
                      </w:r>
                      <w:r w:rsidR="005025FF"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5025FF" w:rsidRPr="00140694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---------------------------------------------------------------------------------- Indicação do elemento do HTML a ser formatado</w:t>
                      </w:r>
                    </w:p>
                    <w:p w14:paraId="609BCAE9" w14:textId="44E50C5D" w:rsidR="00AA2B1C" w:rsidRPr="005025FF" w:rsidRDefault="00AA2B1C" w:rsidP="00AA2B1C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   color: </w:t>
                      </w:r>
                      <w:proofErr w:type="spellStart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white</w:t>
                      </w:r>
                      <w:proofErr w:type="spellEnd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;</w:t>
                      </w:r>
                      <w:r w:rsidR="005025FF"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5025FF" w:rsidRPr="00140694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--------------------------------------------------------------------- Cor atribuída ao texto</w:t>
                      </w:r>
                      <w:r w:rsidR="005025FF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do </w:t>
                      </w:r>
                      <w:r w:rsid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sub</w:t>
                      </w:r>
                      <w:r w:rsid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título da página</w:t>
                      </w:r>
                    </w:p>
                    <w:p w14:paraId="53C43FE2" w14:textId="4611759E" w:rsidR="00AA2B1C" w:rsidRPr="005025FF" w:rsidRDefault="00AA2B1C" w:rsidP="00AA2B1C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   </w:t>
                      </w:r>
                      <w:proofErr w:type="spellStart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font-size</w:t>
                      </w:r>
                      <w:proofErr w:type="spellEnd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: 30px;</w:t>
                      </w:r>
                      <w:r w:rsidR="005025FF"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5025FF" w:rsidRPr="00140694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------------------------------------------------------------------ </w:t>
                      </w:r>
                      <w:r w:rsid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Tamanho da fonte do </w:t>
                      </w:r>
                      <w:r w:rsid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sub</w:t>
                      </w:r>
                      <w:r w:rsid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título da página</w:t>
                      </w:r>
                    </w:p>
                    <w:p w14:paraId="2AD3A8E1" w14:textId="1A4AF9E1" w:rsidR="00AA2B1C" w:rsidRPr="005025FF" w:rsidRDefault="00AA2B1C" w:rsidP="00AA2B1C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   </w:t>
                      </w:r>
                      <w:proofErr w:type="spellStart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font-family</w:t>
                      </w:r>
                      <w:proofErr w:type="spellEnd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: 'Times New Roman', Times, </w:t>
                      </w:r>
                      <w:proofErr w:type="spellStart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serif</w:t>
                      </w:r>
                      <w:proofErr w:type="spellEnd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;</w:t>
                      </w:r>
                      <w:r w:rsidR="005025FF"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5025FF" w:rsidRPr="00140694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 Fonte atribuída ao texto</w:t>
                      </w:r>
                      <w:r w:rsid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 do </w:t>
                      </w:r>
                      <w:r w:rsid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sub</w:t>
                      </w:r>
                      <w:r w:rsid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título da página</w:t>
                      </w:r>
                    </w:p>
                    <w:p w14:paraId="1502892C" w14:textId="77777777" w:rsidR="00AA2B1C" w:rsidRPr="005025FF" w:rsidRDefault="00AA2B1C" w:rsidP="00AA2B1C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}</w:t>
                      </w:r>
                    </w:p>
                    <w:p w14:paraId="1D5510C3" w14:textId="749B6AE3" w:rsidR="00AA2B1C" w:rsidRPr="005025FF" w:rsidRDefault="00AA2B1C" w:rsidP="00AA2B1C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.status {</w:t>
                      </w:r>
                      <w:r w:rsidR="005025FF" w:rsidRPr="00140694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---------------------------------------------------------------------------------- Indicação do elemento do HTML a ser formatado</w:t>
                      </w:r>
                    </w:p>
                    <w:p w14:paraId="6370D005" w14:textId="1EEA03AD" w:rsidR="00AA2B1C" w:rsidRPr="005025FF" w:rsidRDefault="00AA2B1C" w:rsidP="00AA2B1C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  </w:t>
                      </w:r>
                      <w:proofErr w:type="spellStart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font-size</w:t>
                      </w:r>
                      <w:proofErr w:type="spellEnd"/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: 12;</w:t>
                      </w:r>
                      <w:r w:rsidR="005025FF" w:rsidRPr="005025FF">
                        <w:rPr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5025FF" w:rsidRPr="00140694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------------------------------------------------------------------ </w:t>
                      </w:r>
                      <w:r w:rsidR="005025FF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Tamanho da fonte d</w:t>
                      </w:r>
                      <w:r w:rsidR="004C384D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a frase “Status”, abaixo da imagem</w:t>
                      </w:r>
                    </w:p>
                    <w:p w14:paraId="79E93F15" w14:textId="77777777" w:rsidR="00AA2B1C" w:rsidRPr="005025FF" w:rsidRDefault="00AA2B1C" w:rsidP="00AA2B1C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5025FF">
                        <w:rPr>
                          <w:sz w:val="16"/>
                          <w:szCs w:val="16"/>
                          <w:lang w:val="pt-BR"/>
                        </w:rPr>
                        <w:t>}</w:t>
                      </w:r>
                    </w:p>
                    <w:p w14:paraId="0425FEB8" w14:textId="77777777" w:rsidR="00AA2B1C" w:rsidRPr="00621349" w:rsidRDefault="00AA2B1C" w:rsidP="00AA2B1C">
                      <w:pPr>
                        <w:ind w:firstLine="720"/>
                        <w:rPr>
                          <w:sz w:val="16"/>
                          <w:szCs w:val="16"/>
                          <w:lang w:val="pt-BR"/>
                        </w:rPr>
                      </w:pPr>
                    </w:p>
                    <w:p w14:paraId="40A99683" w14:textId="77777777" w:rsidR="00AA2B1C" w:rsidRPr="00621349" w:rsidRDefault="00AA2B1C" w:rsidP="00AA2B1C">
                      <w:pPr>
                        <w:rPr>
                          <w:lang w:val="pt-BR"/>
                        </w:rPr>
                      </w:pPr>
                    </w:p>
                    <w:p w14:paraId="44FFE5DF" w14:textId="77777777" w:rsidR="00AA2B1C" w:rsidRPr="005025FF" w:rsidRDefault="00AA2B1C" w:rsidP="00AA2B1C">
                      <w:pPr>
                        <w:ind w:left="720"/>
                        <w:rPr>
                          <w:sz w:val="16"/>
                          <w:szCs w:val="16"/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CD371A" w14:textId="77777777" w:rsidR="00140694" w:rsidRDefault="00140694" w:rsidP="00407E79">
      <w:pPr>
        <w:ind w:firstLine="720"/>
        <w:rPr>
          <w:lang w:val="pt-BR"/>
        </w:rPr>
      </w:pPr>
    </w:p>
    <w:p w14:paraId="47E22D98" w14:textId="4AFC049F" w:rsidR="00A36B50" w:rsidRDefault="00A36B50" w:rsidP="00407E79">
      <w:pPr>
        <w:ind w:firstLine="720"/>
        <w:rPr>
          <w:lang w:val="pt-BR"/>
        </w:rPr>
      </w:pPr>
    </w:p>
    <w:p w14:paraId="414A30E3" w14:textId="5642483C" w:rsidR="00A36B50" w:rsidRDefault="00A36B50" w:rsidP="00407E79">
      <w:pPr>
        <w:ind w:firstLine="720"/>
        <w:rPr>
          <w:lang w:val="pt-BR"/>
        </w:rPr>
      </w:pPr>
    </w:p>
    <w:p w14:paraId="47DA027C" w14:textId="3BE6F03C" w:rsidR="00A36B50" w:rsidRDefault="00A36B50" w:rsidP="00407E79">
      <w:pPr>
        <w:ind w:firstLine="720"/>
        <w:rPr>
          <w:lang w:val="pt-BR"/>
        </w:rPr>
      </w:pPr>
    </w:p>
    <w:p w14:paraId="2B92FEE1" w14:textId="77777777" w:rsidR="00361FCA" w:rsidRPr="00361FCA" w:rsidRDefault="00361FCA" w:rsidP="0036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</w:t>
      </w:r>
      <w:r w:rsidRPr="00361FC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font-size</w:t>
      </w: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361FC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20px</w:t>
      </w: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148BD5A" w14:textId="77777777" w:rsidR="00361FCA" w:rsidRPr="00361FCA" w:rsidRDefault="00361FCA" w:rsidP="0036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61FC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text-align</w:t>
      </w: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361FC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center</w:t>
      </w:r>
      <w:proofErr w:type="spellEnd"/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E9507B4" w14:textId="77777777" w:rsidR="00361FCA" w:rsidRPr="00361FCA" w:rsidRDefault="00361FCA" w:rsidP="0036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61FC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justify-content</w:t>
      </w: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361FC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center</w:t>
      </w:r>
      <w:proofErr w:type="spellEnd"/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6554E58" w14:textId="77777777" w:rsidR="00361FCA" w:rsidRPr="00361FCA" w:rsidRDefault="00361FCA" w:rsidP="0036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21AB6A86" w14:textId="77777777" w:rsidR="00361FCA" w:rsidRPr="00361FCA" w:rsidRDefault="00361FCA" w:rsidP="0036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8226761" w14:textId="77777777" w:rsidR="00361FCA" w:rsidRPr="00361FCA" w:rsidRDefault="00361FCA" w:rsidP="0036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61FCA">
        <w:rPr>
          <w:rFonts w:ascii="Consolas" w:eastAsia="Times New Roman" w:hAnsi="Consolas" w:cs="Times New Roman"/>
          <w:color w:val="D7BA7D"/>
          <w:sz w:val="21"/>
          <w:szCs w:val="21"/>
          <w:lang w:eastAsia="en-IE"/>
        </w:rPr>
        <w:t>p</w:t>
      </w: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6AE4BFC4" w14:textId="77777777" w:rsidR="00361FCA" w:rsidRPr="00361FCA" w:rsidRDefault="00361FCA" w:rsidP="0036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361FC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proofErr w:type="spellEnd"/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361FC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white</w:t>
      </w: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49D9FA3" w14:textId="77777777" w:rsidR="00361FCA" w:rsidRPr="00361FCA" w:rsidRDefault="00361FCA" w:rsidP="0036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61FC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font-family</w:t>
      </w: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361FC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'Times New Roman'</w:t>
      </w: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361FC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Times</w:t>
      </w: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361FC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serif</w:t>
      </w: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E021D8A" w14:textId="77777777" w:rsidR="00361FCA" w:rsidRPr="00361FCA" w:rsidRDefault="00361FCA" w:rsidP="0036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61FC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text-align</w:t>
      </w: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361FC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center</w:t>
      </w:r>
      <w:proofErr w:type="spellEnd"/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233EB23" w14:textId="77777777" w:rsidR="00361FCA" w:rsidRPr="00361FCA" w:rsidRDefault="00361FCA" w:rsidP="0036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61FC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</w:t>
      </w: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361FC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auto</w:t>
      </w: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CD05371" w14:textId="77777777" w:rsidR="00361FCA" w:rsidRPr="00361FCA" w:rsidRDefault="00361FCA" w:rsidP="0036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7F1DD297" w14:textId="77777777" w:rsidR="00361FCA" w:rsidRPr="00361FCA" w:rsidRDefault="00361FCA" w:rsidP="0036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624F912" w14:textId="77777777" w:rsidR="00361FCA" w:rsidRPr="00361FCA" w:rsidRDefault="00361FCA" w:rsidP="0036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61FCA">
        <w:rPr>
          <w:rFonts w:ascii="Consolas" w:eastAsia="Times New Roman" w:hAnsi="Consolas" w:cs="Times New Roman"/>
          <w:color w:val="D7BA7D"/>
          <w:sz w:val="21"/>
          <w:szCs w:val="21"/>
          <w:lang w:eastAsia="en-IE"/>
        </w:rPr>
        <w:t>h1</w:t>
      </w: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4373F816" w14:textId="77777777" w:rsidR="00361FCA" w:rsidRPr="00361FCA" w:rsidRDefault="00361FCA" w:rsidP="0036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61FC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font-family</w:t>
      </w: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361FC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'Times New Roman'</w:t>
      </w: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361FC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Times</w:t>
      </w: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361FC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serif</w:t>
      </w: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30147F2" w14:textId="77777777" w:rsidR="00361FCA" w:rsidRPr="00361FCA" w:rsidRDefault="00361FCA" w:rsidP="0036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61FC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text-align</w:t>
      </w: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361FC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center</w:t>
      </w:r>
      <w:proofErr w:type="spellEnd"/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331F497" w14:textId="77777777" w:rsidR="00361FCA" w:rsidRPr="00361FCA" w:rsidRDefault="00361FCA" w:rsidP="0036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361FC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proofErr w:type="spellEnd"/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361FC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white</w:t>
      </w: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E81315A" w14:textId="77777777" w:rsidR="00361FCA" w:rsidRPr="00361FCA" w:rsidRDefault="00361FCA" w:rsidP="0036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61FC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font-size</w:t>
      </w: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361FC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50px</w:t>
      </w: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D4F2423" w14:textId="77777777" w:rsidR="00361FCA" w:rsidRPr="00361FCA" w:rsidRDefault="00361FCA" w:rsidP="0036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002A0F69" w14:textId="77777777" w:rsidR="00361FCA" w:rsidRPr="00361FCA" w:rsidRDefault="00361FCA" w:rsidP="0036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89DE790" w14:textId="77777777" w:rsidR="00361FCA" w:rsidRPr="00361FCA" w:rsidRDefault="00361FCA" w:rsidP="0036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61FCA">
        <w:rPr>
          <w:rFonts w:ascii="Consolas" w:eastAsia="Times New Roman" w:hAnsi="Consolas" w:cs="Times New Roman"/>
          <w:color w:val="D7BA7D"/>
          <w:sz w:val="21"/>
          <w:szCs w:val="21"/>
          <w:lang w:eastAsia="en-IE"/>
        </w:rPr>
        <w:t>h2</w:t>
      </w: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CC976E7" w14:textId="77777777" w:rsidR="00361FCA" w:rsidRPr="00361FCA" w:rsidRDefault="00361FCA" w:rsidP="0036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361FC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proofErr w:type="spellEnd"/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361FC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white</w:t>
      </w: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7E339E3" w14:textId="77777777" w:rsidR="00361FCA" w:rsidRPr="00361FCA" w:rsidRDefault="00361FCA" w:rsidP="0036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61FC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font-size</w:t>
      </w: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361FC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30px</w:t>
      </w: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3307542" w14:textId="77777777" w:rsidR="00361FCA" w:rsidRPr="00361FCA" w:rsidRDefault="00361FCA" w:rsidP="0036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61FC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font-family</w:t>
      </w: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361FC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'Times New Roman'</w:t>
      </w: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361FC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Times</w:t>
      </w: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361FC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serif</w:t>
      </w:r>
      <w:r w:rsidRPr="00361FC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50F3CDF" w14:textId="77777777" w:rsidR="00361FCA" w:rsidRPr="00A0722D" w:rsidRDefault="00361FCA" w:rsidP="0036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A0722D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}</w:t>
      </w:r>
    </w:p>
    <w:p w14:paraId="349EECF6" w14:textId="77777777" w:rsidR="00361FCA" w:rsidRPr="00A0722D" w:rsidRDefault="00361FCA" w:rsidP="0036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</w:p>
    <w:p w14:paraId="4FF56AD0" w14:textId="77777777" w:rsidR="00361FCA" w:rsidRPr="00A0722D" w:rsidRDefault="00361FCA" w:rsidP="0036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proofErr w:type="gramStart"/>
      <w:r w:rsidRPr="00A0722D">
        <w:rPr>
          <w:rFonts w:ascii="Consolas" w:eastAsia="Times New Roman" w:hAnsi="Consolas" w:cs="Times New Roman"/>
          <w:color w:val="D7BA7D"/>
          <w:sz w:val="21"/>
          <w:szCs w:val="21"/>
          <w:lang w:val="pt-BR" w:eastAsia="en-IE"/>
        </w:rPr>
        <w:t>.status</w:t>
      </w:r>
      <w:proofErr w:type="gramEnd"/>
      <w:r w:rsidRPr="00A0722D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{</w:t>
      </w:r>
    </w:p>
    <w:p w14:paraId="150F986A" w14:textId="77777777" w:rsidR="00361FCA" w:rsidRPr="00A0722D" w:rsidRDefault="00361FCA" w:rsidP="0036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A0722D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   </w:t>
      </w:r>
      <w:proofErr w:type="spellStart"/>
      <w:r w:rsidRPr="00A0722D">
        <w:rPr>
          <w:rFonts w:ascii="Consolas" w:eastAsia="Times New Roman" w:hAnsi="Consolas" w:cs="Times New Roman"/>
          <w:color w:val="9CDCFE"/>
          <w:sz w:val="21"/>
          <w:szCs w:val="21"/>
          <w:lang w:val="pt-BR" w:eastAsia="en-IE"/>
        </w:rPr>
        <w:t>font-size</w:t>
      </w:r>
      <w:proofErr w:type="spellEnd"/>
      <w:r w:rsidRPr="00A0722D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: </w:t>
      </w:r>
      <w:r w:rsidRPr="00A0722D">
        <w:rPr>
          <w:rFonts w:ascii="Consolas" w:eastAsia="Times New Roman" w:hAnsi="Consolas" w:cs="Times New Roman"/>
          <w:color w:val="B5CEA8"/>
          <w:sz w:val="21"/>
          <w:szCs w:val="21"/>
          <w:lang w:val="pt-BR" w:eastAsia="en-IE"/>
        </w:rPr>
        <w:t>12</w:t>
      </w:r>
      <w:r w:rsidRPr="00A0722D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;</w:t>
      </w:r>
    </w:p>
    <w:p w14:paraId="1256CEBC" w14:textId="77777777" w:rsidR="00361FCA" w:rsidRPr="00A0722D" w:rsidRDefault="00361FCA" w:rsidP="0036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A0722D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}</w:t>
      </w:r>
    </w:p>
    <w:p w14:paraId="2745CCED" w14:textId="77777777" w:rsidR="00361FCA" w:rsidRPr="00A0722D" w:rsidRDefault="00361FCA" w:rsidP="0036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</w:p>
    <w:p w14:paraId="3BD376A4" w14:textId="77777777" w:rsidR="00AF4B8B" w:rsidRDefault="00AF4B8B" w:rsidP="00361FCA">
      <w:pPr>
        <w:ind w:firstLine="720"/>
        <w:rPr>
          <w:lang w:val="pt-BR"/>
        </w:rPr>
      </w:pPr>
    </w:p>
    <w:p w14:paraId="3A7B438D" w14:textId="77777777" w:rsidR="00E8087F" w:rsidRDefault="00FE07FE" w:rsidP="00FE07FE">
      <w:pPr>
        <w:rPr>
          <w:lang w:val="pt-BR"/>
        </w:rPr>
      </w:pPr>
      <w:r>
        <w:rPr>
          <w:lang w:val="pt-BR"/>
        </w:rPr>
        <w:t>JAVASCRIPT</w:t>
      </w:r>
    </w:p>
    <w:p w14:paraId="25DB4720" w14:textId="55F818A8" w:rsidR="00FE07FE" w:rsidRDefault="00FE07FE" w:rsidP="00DB1564">
      <w:pPr>
        <w:spacing w:after="0"/>
        <w:rPr>
          <w:lang w:val="pt-BR"/>
        </w:rPr>
      </w:pPr>
      <w:r>
        <w:rPr>
          <w:lang w:val="pt-BR"/>
        </w:rPr>
        <w:tab/>
        <w:t xml:space="preserve">O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é uma linguagem de programação utilizada para gerar um ambiente mais interativo com o usuário</w:t>
      </w:r>
      <w:r w:rsidR="003805ED">
        <w:rPr>
          <w:lang w:val="pt-BR"/>
        </w:rPr>
        <w:t xml:space="preserve">, é ele que controla os elementos interativos que respondem a ação do mouse, como, menus, janelas, botões e players de áudio e vídeo. </w:t>
      </w:r>
    </w:p>
    <w:p w14:paraId="29D6C83D" w14:textId="793DB66B" w:rsidR="00DB1564" w:rsidRDefault="00DB1564" w:rsidP="00DB1564">
      <w:pPr>
        <w:spacing w:after="0"/>
        <w:rPr>
          <w:lang w:val="pt-BR"/>
        </w:rPr>
      </w:pPr>
      <w:r>
        <w:rPr>
          <w:lang w:val="pt-BR"/>
        </w:rPr>
        <w:tab/>
        <w:t>Este projeto foi construído da seguinte forma:</w:t>
      </w:r>
    </w:p>
    <w:p w14:paraId="4F8C2234" w14:textId="77777777" w:rsidR="00DB1564" w:rsidRDefault="00DB1564" w:rsidP="00DB1564">
      <w:pPr>
        <w:spacing w:after="0"/>
        <w:rPr>
          <w:lang w:val="pt-BR"/>
        </w:rPr>
      </w:pPr>
    </w:p>
    <w:p w14:paraId="7E698586" w14:textId="213BFBC2" w:rsidR="006A771E" w:rsidRDefault="00004119" w:rsidP="00004119">
      <w:pPr>
        <w:rPr>
          <w:lang w:val="pt-BR"/>
        </w:rPr>
      </w:pPr>
      <w:r>
        <w:rPr>
          <w:lang w:val="pt-BR"/>
        </w:rPr>
        <w:t>- Foram criados quatro constantes, uma para cada personagem</w:t>
      </w:r>
      <w:r w:rsidR="009577C2">
        <w:rPr>
          <w:lang w:val="pt-BR"/>
        </w:rPr>
        <w:t>;</w:t>
      </w:r>
    </w:p>
    <w:p w14:paraId="7533889B" w14:textId="2B7ACDF5" w:rsidR="00004119" w:rsidRDefault="00004119" w:rsidP="00004119">
      <w:pPr>
        <w:rPr>
          <w:lang w:val="pt-BR"/>
        </w:rPr>
      </w:pPr>
      <w:r>
        <w:rPr>
          <w:lang w:val="pt-BR"/>
        </w:rPr>
        <w:t xml:space="preserve">- </w:t>
      </w:r>
      <w:r w:rsidR="009577C2">
        <w:rPr>
          <w:lang w:val="pt-BR"/>
        </w:rPr>
        <w:t>A função</w:t>
      </w:r>
      <w:r>
        <w:rPr>
          <w:lang w:val="pt-BR"/>
        </w:rPr>
        <w:t xml:space="preserve"> </w:t>
      </w:r>
      <w:proofErr w:type="spellStart"/>
      <w:proofErr w:type="gramStart"/>
      <w:r w:rsidRPr="00004119">
        <w:rPr>
          <w:i/>
          <w:iCs/>
          <w:lang w:val="pt-BR"/>
        </w:rPr>
        <w:t>random</w:t>
      </w:r>
      <w:r w:rsidR="009577C2">
        <w:rPr>
          <w:i/>
          <w:iCs/>
          <w:lang w:val="pt-BR"/>
        </w:rPr>
        <w:t>Character</w:t>
      </w:r>
      <w:proofErr w:type="spellEnd"/>
      <w:r w:rsidR="009577C2">
        <w:rPr>
          <w:i/>
          <w:iCs/>
          <w:lang w:val="pt-BR"/>
        </w:rPr>
        <w:t>(</w:t>
      </w:r>
      <w:proofErr w:type="gramEnd"/>
      <w:r w:rsidR="009577C2">
        <w:rPr>
          <w:i/>
          <w:iCs/>
          <w:lang w:val="pt-BR"/>
        </w:rPr>
        <w:t>)</w:t>
      </w:r>
      <w:r>
        <w:rPr>
          <w:i/>
          <w:iCs/>
          <w:lang w:val="pt-BR"/>
        </w:rPr>
        <w:t xml:space="preserve"> </w:t>
      </w:r>
      <w:r>
        <w:rPr>
          <w:lang w:val="pt-BR"/>
        </w:rPr>
        <w:t xml:space="preserve">foi criado para retornar </w:t>
      </w:r>
      <w:r w:rsidR="009577C2">
        <w:rPr>
          <w:lang w:val="pt-BR"/>
        </w:rPr>
        <w:t>o número</w:t>
      </w:r>
      <w:r>
        <w:rPr>
          <w:lang w:val="pt-BR"/>
        </w:rPr>
        <w:t xml:space="preserve"> d</w:t>
      </w:r>
      <w:r w:rsidR="009577C2">
        <w:rPr>
          <w:lang w:val="pt-BR"/>
        </w:rPr>
        <w:t>e um</w:t>
      </w:r>
      <w:r>
        <w:rPr>
          <w:lang w:val="pt-BR"/>
        </w:rPr>
        <w:t xml:space="preserve"> personage</w:t>
      </w:r>
      <w:r w:rsidR="009577C2">
        <w:rPr>
          <w:lang w:val="pt-BR"/>
        </w:rPr>
        <w:t>m</w:t>
      </w:r>
      <w:r>
        <w:rPr>
          <w:lang w:val="pt-BR"/>
        </w:rPr>
        <w:t xml:space="preserve"> aleatoriamente</w:t>
      </w:r>
      <w:r w:rsidR="009577C2">
        <w:rPr>
          <w:lang w:val="pt-BR"/>
        </w:rPr>
        <w:t>, este número varia de 1 à 671;</w:t>
      </w:r>
    </w:p>
    <w:p w14:paraId="3D97B20B" w14:textId="703B3C07" w:rsidR="00004119" w:rsidRDefault="00004119" w:rsidP="00004119">
      <w:pPr>
        <w:rPr>
          <w:lang w:val="pt-BR"/>
        </w:rPr>
      </w:pPr>
      <w:r>
        <w:rPr>
          <w:lang w:val="pt-BR"/>
        </w:rPr>
        <w:t xml:space="preserve">- </w:t>
      </w:r>
      <w:r w:rsidR="009577C2">
        <w:rPr>
          <w:lang w:val="pt-BR"/>
        </w:rPr>
        <w:t xml:space="preserve">A função </w:t>
      </w:r>
      <w:proofErr w:type="spellStart"/>
      <w:proofErr w:type="gramStart"/>
      <w:r w:rsidR="009577C2" w:rsidRPr="009577C2">
        <w:rPr>
          <w:i/>
          <w:iCs/>
          <w:lang w:val="pt-BR"/>
        </w:rPr>
        <w:t>characters</w:t>
      </w:r>
      <w:proofErr w:type="spellEnd"/>
      <w:r w:rsidR="009577C2" w:rsidRPr="009577C2">
        <w:rPr>
          <w:i/>
          <w:iCs/>
          <w:lang w:val="pt-BR"/>
        </w:rPr>
        <w:t>(</w:t>
      </w:r>
      <w:proofErr w:type="gramEnd"/>
      <w:r w:rsidR="009577C2" w:rsidRPr="009577C2">
        <w:rPr>
          <w:i/>
          <w:iCs/>
          <w:lang w:val="pt-BR"/>
        </w:rPr>
        <w:t xml:space="preserve">) </w:t>
      </w:r>
      <w:r w:rsidR="009577C2" w:rsidRPr="009577C2">
        <w:rPr>
          <w:lang w:val="pt-BR"/>
        </w:rPr>
        <w:t>retorna o</w:t>
      </w:r>
      <w:r w:rsidR="009577C2">
        <w:rPr>
          <w:lang w:val="pt-BR"/>
        </w:rPr>
        <w:t xml:space="preserve"> número de quatro personagens aleatoriamente, e diferente do método acima, este entrega os números dos personagens separados por vírgula, para ser usado na requisição da API;</w:t>
      </w:r>
    </w:p>
    <w:p w14:paraId="683422A5" w14:textId="717D5538" w:rsidR="009577C2" w:rsidRDefault="009577C2" w:rsidP="00004119">
      <w:pPr>
        <w:rPr>
          <w:i/>
          <w:iCs/>
          <w:lang w:val="pt-BR"/>
        </w:rPr>
      </w:pPr>
      <w:r>
        <w:rPr>
          <w:lang w:val="pt-BR"/>
        </w:rPr>
        <w:t xml:space="preserve">- </w:t>
      </w:r>
      <w:r>
        <w:rPr>
          <w:lang w:val="pt-BR"/>
        </w:rPr>
        <w:t xml:space="preserve">A função </w:t>
      </w:r>
      <w:proofErr w:type="spellStart"/>
      <w:proofErr w:type="gramStart"/>
      <w:r w:rsidRPr="009577C2">
        <w:rPr>
          <w:i/>
          <w:iCs/>
          <w:lang w:val="pt-BR"/>
        </w:rPr>
        <w:t>getCharacters</w:t>
      </w:r>
      <w:proofErr w:type="spellEnd"/>
      <w:r w:rsidRPr="009577C2">
        <w:rPr>
          <w:i/>
          <w:iCs/>
          <w:lang w:val="pt-BR"/>
        </w:rPr>
        <w:t>(</w:t>
      </w:r>
      <w:proofErr w:type="gramEnd"/>
      <w:r w:rsidRPr="009577C2">
        <w:rPr>
          <w:i/>
          <w:iCs/>
          <w:lang w:val="pt-BR"/>
        </w:rPr>
        <w:t>)</w:t>
      </w:r>
      <w:r>
        <w:rPr>
          <w:i/>
          <w:iCs/>
          <w:lang w:val="pt-BR"/>
        </w:rPr>
        <w:t xml:space="preserve"> </w:t>
      </w:r>
      <w:r>
        <w:rPr>
          <w:lang w:val="pt-BR"/>
        </w:rPr>
        <w:t xml:space="preserve">é a responsável por trazer os dados dos personagens no formato </w:t>
      </w:r>
      <w:proofErr w:type="spellStart"/>
      <w:r w:rsidRPr="009577C2">
        <w:rPr>
          <w:i/>
          <w:iCs/>
          <w:lang w:val="pt-BR"/>
        </w:rPr>
        <w:t>json</w:t>
      </w:r>
      <w:proofErr w:type="spellEnd"/>
      <w:r>
        <w:rPr>
          <w:i/>
          <w:iCs/>
          <w:lang w:val="pt-BR"/>
        </w:rPr>
        <w:t>;</w:t>
      </w:r>
    </w:p>
    <w:p w14:paraId="3C7786B1" w14:textId="1258BDFD" w:rsidR="001911BC" w:rsidRDefault="009577C2" w:rsidP="00004119">
      <w:pPr>
        <w:rPr>
          <w:lang w:val="pt-BR"/>
        </w:rPr>
      </w:pPr>
      <w:r>
        <w:rPr>
          <w:i/>
          <w:iCs/>
          <w:lang w:val="pt-BR"/>
        </w:rPr>
        <w:t xml:space="preserve">- </w:t>
      </w:r>
      <w:r w:rsidR="001911BC" w:rsidRPr="001911BC">
        <w:rPr>
          <w:lang w:val="pt-BR"/>
        </w:rPr>
        <w:t xml:space="preserve">Após a resposta do API, e os dados em “mãos” o resultado é </w:t>
      </w:r>
      <w:r w:rsidR="001911BC">
        <w:rPr>
          <w:lang w:val="pt-BR"/>
        </w:rPr>
        <w:t>armazenado em quatro variáveis</w:t>
      </w:r>
      <w:r w:rsidR="001911BC" w:rsidRPr="001911BC">
        <w:rPr>
          <w:lang w:val="pt-BR"/>
        </w:rPr>
        <w:t>;</w:t>
      </w:r>
    </w:p>
    <w:p w14:paraId="495FBC56" w14:textId="65EFD1A1" w:rsidR="001911BC" w:rsidRDefault="001911BC" w:rsidP="00004119">
      <w:pPr>
        <w:rPr>
          <w:lang w:val="pt-BR"/>
        </w:rPr>
      </w:pPr>
      <w:r>
        <w:rPr>
          <w:lang w:val="pt-BR"/>
        </w:rPr>
        <w:lastRenderedPageBreak/>
        <w:t xml:space="preserve">- A função </w:t>
      </w:r>
      <w:proofErr w:type="spellStart"/>
      <w:r w:rsidRPr="00DE5E65">
        <w:rPr>
          <w:i/>
          <w:iCs/>
          <w:lang w:val="pt-BR"/>
        </w:rPr>
        <w:t>setContent</w:t>
      </w:r>
      <w:proofErr w:type="spellEnd"/>
      <w:r w:rsidRPr="00DE5E65">
        <w:rPr>
          <w:i/>
          <w:iCs/>
          <w:lang w:val="pt-BR"/>
        </w:rPr>
        <w:t>(...)</w:t>
      </w:r>
      <w:r>
        <w:rPr>
          <w:lang w:val="pt-BR"/>
        </w:rPr>
        <w:t xml:space="preserve"> que atribui os valores a cada um dos quatros personagem;</w:t>
      </w:r>
    </w:p>
    <w:p w14:paraId="3C49F5A4" w14:textId="41A10D11" w:rsidR="001911BC" w:rsidRDefault="001911BC" w:rsidP="00004119">
      <w:pPr>
        <w:rPr>
          <w:lang w:val="pt-BR"/>
        </w:rPr>
      </w:pPr>
      <w:r>
        <w:rPr>
          <w:lang w:val="pt-BR"/>
        </w:rPr>
        <w:t>- Seguindo a atribuição dos valores, de acordo com o número de cada personagem, é adicionado a foto, nome e status para cada um dos quatro personagens;</w:t>
      </w:r>
    </w:p>
    <w:p w14:paraId="5A7F2B9A" w14:textId="3C25E5E2" w:rsidR="001911BC" w:rsidRDefault="001911BC" w:rsidP="00004119">
      <w:pPr>
        <w:rPr>
          <w:lang w:val="pt-BR"/>
        </w:rPr>
      </w:pPr>
      <w:r w:rsidRPr="001911BC">
        <w:rPr>
          <w:lang w:val="pt-BR"/>
        </w:rPr>
        <w:t xml:space="preserve">- </w:t>
      </w:r>
      <w:proofErr w:type="spellStart"/>
      <w:proofErr w:type="gramStart"/>
      <w:r w:rsidRPr="00DE5E65">
        <w:rPr>
          <w:i/>
          <w:iCs/>
          <w:lang w:val="pt-BR"/>
        </w:rPr>
        <w:t>characterStatusTranslate</w:t>
      </w:r>
      <w:proofErr w:type="spellEnd"/>
      <w:proofErr w:type="gramEnd"/>
      <w:r w:rsidRPr="00DE5E65">
        <w:rPr>
          <w:i/>
          <w:iCs/>
          <w:lang w:val="pt-BR"/>
        </w:rPr>
        <w:t xml:space="preserve"> = (status)</w:t>
      </w:r>
      <w:r w:rsidRPr="00DE5E65">
        <w:rPr>
          <w:i/>
          <w:iCs/>
          <w:lang w:val="pt-BR"/>
        </w:rPr>
        <w:t>,</w:t>
      </w:r>
      <w:r w:rsidRPr="001911BC">
        <w:rPr>
          <w:lang w:val="pt-BR"/>
        </w:rPr>
        <w:t xml:space="preserve"> foi a função utilizada</w:t>
      </w:r>
      <w:r>
        <w:rPr>
          <w:lang w:val="pt-BR"/>
        </w:rPr>
        <w:t xml:space="preserve"> para traduzir o estado de vida dos personagens;</w:t>
      </w:r>
    </w:p>
    <w:p w14:paraId="14F0EC9D" w14:textId="00BC3788" w:rsidR="001911BC" w:rsidRDefault="001911BC" w:rsidP="00004119">
      <w:pPr>
        <w:rPr>
          <w:lang w:val="pt-BR"/>
        </w:rPr>
      </w:pPr>
      <w:r>
        <w:rPr>
          <w:lang w:val="pt-BR"/>
        </w:rPr>
        <w:t xml:space="preserve">- A função </w:t>
      </w:r>
      <w:proofErr w:type="spellStart"/>
      <w:proofErr w:type="gramStart"/>
      <w:r w:rsidRPr="00DE5E65">
        <w:rPr>
          <w:i/>
          <w:iCs/>
          <w:lang w:val="pt-BR"/>
        </w:rPr>
        <w:t>onclick</w:t>
      </w:r>
      <w:proofErr w:type="spellEnd"/>
      <w:r w:rsidRPr="00DE5E65">
        <w:rPr>
          <w:i/>
          <w:iCs/>
          <w:lang w:val="pt-BR"/>
        </w:rPr>
        <w:t>(</w:t>
      </w:r>
      <w:proofErr w:type="gramEnd"/>
      <w:r w:rsidRPr="00DE5E65">
        <w:rPr>
          <w:i/>
          <w:iCs/>
          <w:lang w:val="pt-BR"/>
        </w:rPr>
        <w:t>)</w:t>
      </w:r>
      <w:r>
        <w:rPr>
          <w:lang w:val="pt-BR"/>
        </w:rPr>
        <w:t>, atribuiu o evento de clique na página, para atualização do site;</w:t>
      </w:r>
    </w:p>
    <w:p w14:paraId="4FAAFDAC" w14:textId="3F6323CD" w:rsidR="001911BC" w:rsidRPr="001911BC" w:rsidRDefault="001911BC" w:rsidP="00004119">
      <w:pPr>
        <w:rPr>
          <w:lang w:val="pt-BR"/>
        </w:rPr>
      </w:pPr>
      <w:r>
        <w:rPr>
          <w:lang w:val="pt-BR"/>
        </w:rPr>
        <w:t xml:space="preserve">- A função </w:t>
      </w:r>
      <w:proofErr w:type="spellStart"/>
      <w:proofErr w:type="gramStart"/>
      <w:r w:rsidRPr="00DE5E65">
        <w:rPr>
          <w:i/>
          <w:iCs/>
          <w:lang w:val="pt-BR"/>
        </w:rPr>
        <w:t>getCharacters</w:t>
      </w:r>
      <w:proofErr w:type="spellEnd"/>
      <w:r w:rsidRPr="00DE5E65">
        <w:rPr>
          <w:i/>
          <w:iCs/>
          <w:lang w:val="pt-BR"/>
        </w:rPr>
        <w:t>(</w:t>
      </w:r>
      <w:proofErr w:type="gramEnd"/>
      <w:r w:rsidRPr="00DE5E65">
        <w:rPr>
          <w:i/>
          <w:iCs/>
          <w:lang w:val="pt-BR"/>
        </w:rPr>
        <w:t>)</w:t>
      </w:r>
      <w:r>
        <w:rPr>
          <w:lang w:val="pt-BR"/>
        </w:rPr>
        <w:t xml:space="preserve">, foi utilizada para carregar as informações já na primeira abertura da página; </w:t>
      </w:r>
    </w:p>
    <w:p w14:paraId="32986731" w14:textId="77777777" w:rsidR="001911BC" w:rsidRPr="001911BC" w:rsidRDefault="001911BC" w:rsidP="00004119">
      <w:pPr>
        <w:rPr>
          <w:lang w:val="pt-BR"/>
        </w:rPr>
      </w:pPr>
    </w:p>
    <w:p w14:paraId="0A4DB662" w14:textId="77777777" w:rsidR="009577C2" w:rsidRPr="001911BC" w:rsidRDefault="009577C2" w:rsidP="00004119">
      <w:pPr>
        <w:rPr>
          <w:lang w:val="pt-BR"/>
        </w:rPr>
      </w:pPr>
    </w:p>
    <w:p w14:paraId="0544FEFA" w14:textId="2C0BD41E" w:rsidR="006A771E" w:rsidRPr="001911BC" w:rsidRDefault="006A771E" w:rsidP="00FE07FE">
      <w:pPr>
        <w:rPr>
          <w:lang w:val="pt-BR"/>
        </w:rPr>
      </w:pPr>
    </w:p>
    <w:p w14:paraId="490E9D8D" w14:textId="29A7D947" w:rsidR="006A771E" w:rsidRPr="001911BC" w:rsidRDefault="006A771E" w:rsidP="006A771E">
      <w:pPr>
        <w:tabs>
          <w:tab w:val="left" w:pos="2856"/>
        </w:tabs>
        <w:rPr>
          <w:lang w:val="pt-BR"/>
        </w:rPr>
      </w:pPr>
      <w:r w:rsidRPr="001911BC">
        <w:rPr>
          <w:lang w:val="pt-BR"/>
        </w:rPr>
        <w:tab/>
      </w:r>
    </w:p>
    <w:p w14:paraId="029DEC87" w14:textId="22E7E697" w:rsidR="006A771E" w:rsidRPr="001911BC" w:rsidRDefault="006A771E" w:rsidP="00FE07FE">
      <w:pPr>
        <w:rPr>
          <w:lang w:val="pt-BR"/>
        </w:rPr>
      </w:pPr>
    </w:p>
    <w:p w14:paraId="12AB41BC" w14:textId="397ECEE8" w:rsidR="006A771E" w:rsidRPr="001911BC" w:rsidRDefault="006A771E" w:rsidP="00FE07FE">
      <w:pPr>
        <w:rPr>
          <w:lang w:val="pt-BR"/>
        </w:rPr>
      </w:pPr>
    </w:p>
    <w:p w14:paraId="6844545D" w14:textId="0F4833EC" w:rsidR="00FE07FE" w:rsidRPr="001911BC" w:rsidRDefault="00FE07FE" w:rsidP="00FE07FE">
      <w:pPr>
        <w:rPr>
          <w:lang w:val="pt-BR"/>
        </w:rPr>
      </w:pPr>
    </w:p>
    <w:p w14:paraId="20656767" w14:textId="40ED6F26" w:rsidR="00FE07FE" w:rsidRPr="001911BC" w:rsidRDefault="00FE07FE" w:rsidP="00FE07FE">
      <w:pPr>
        <w:rPr>
          <w:lang w:val="pt-BR"/>
        </w:rPr>
      </w:pPr>
    </w:p>
    <w:p w14:paraId="6D3C984E" w14:textId="33FC329C" w:rsidR="00FE07FE" w:rsidRPr="001911BC" w:rsidRDefault="00FE07FE" w:rsidP="00FE07FE">
      <w:pPr>
        <w:rPr>
          <w:lang w:val="pt-BR"/>
        </w:rPr>
      </w:pPr>
    </w:p>
    <w:p w14:paraId="48ABE9E3" w14:textId="59BFEFAA" w:rsidR="00FE07FE" w:rsidRPr="001911BC" w:rsidRDefault="00FE07FE" w:rsidP="00FE07FE">
      <w:pPr>
        <w:rPr>
          <w:lang w:val="pt-BR"/>
        </w:rPr>
      </w:pPr>
    </w:p>
    <w:p w14:paraId="0638858E" w14:textId="65AB2B58" w:rsidR="00FE07FE" w:rsidRPr="001911BC" w:rsidRDefault="00FE07FE" w:rsidP="00FE07FE">
      <w:pPr>
        <w:rPr>
          <w:lang w:val="pt-BR"/>
        </w:rPr>
      </w:pPr>
    </w:p>
    <w:p w14:paraId="41685521" w14:textId="5FFCAE63" w:rsidR="00FE07FE" w:rsidRPr="001911BC" w:rsidRDefault="00FE07FE" w:rsidP="00FE07FE">
      <w:pPr>
        <w:rPr>
          <w:lang w:val="pt-BR"/>
        </w:rPr>
      </w:pPr>
    </w:p>
    <w:p w14:paraId="5A96A3D6" w14:textId="08399375" w:rsidR="00FE07FE" w:rsidRPr="001911BC" w:rsidRDefault="00FE07FE" w:rsidP="00FE07FE">
      <w:pPr>
        <w:rPr>
          <w:lang w:val="pt-BR"/>
        </w:rPr>
      </w:pPr>
    </w:p>
    <w:p w14:paraId="23DA91D3" w14:textId="13190679" w:rsidR="003751C7" w:rsidRPr="001911BC" w:rsidRDefault="003751C7" w:rsidP="00FE07FE">
      <w:pPr>
        <w:rPr>
          <w:lang w:val="pt-BR"/>
        </w:rPr>
      </w:pPr>
    </w:p>
    <w:p w14:paraId="421A19FD" w14:textId="7E63C411" w:rsidR="003751C7" w:rsidRPr="001911BC" w:rsidRDefault="003751C7" w:rsidP="00FE07FE">
      <w:pPr>
        <w:rPr>
          <w:lang w:val="pt-BR"/>
        </w:rPr>
      </w:pPr>
    </w:p>
    <w:p w14:paraId="5465B31D" w14:textId="5C9551F3" w:rsidR="003751C7" w:rsidRPr="001911BC" w:rsidRDefault="003751C7" w:rsidP="00FE07FE">
      <w:pPr>
        <w:rPr>
          <w:lang w:val="pt-BR"/>
        </w:rPr>
      </w:pPr>
    </w:p>
    <w:p w14:paraId="18E52073" w14:textId="7BBAFB01" w:rsidR="00FE07FE" w:rsidRPr="001911BC" w:rsidRDefault="00FE07FE" w:rsidP="00FE07FE">
      <w:pPr>
        <w:rPr>
          <w:lang w:val="pt-BR"/>
        </w:rPr>
      </w:pPr>
    </w:p>
    <w:p w14:paraId="291AA369" w14:textId="2B8CD408" w:rsidR="00FE07FE" w:rsidRPr="001911BC" w:rsidRDefault="00FE07FE" w:rsidP="00FE07FE">
      <w:pPr>
        <w:rPr>
          <w:lang w:val="pt-BR"/>
        </w:rPr>
      </w:pPr>
    </w:p>
    <w:p w14:paraId="7DFBBF7E" w14:textId="7D3B2DB6" w:rsidR="00FE07FE" w:rsidRPr="001911BC" w:rsidRDefault="00FE07FE" w:rsidP="00FE07FE">
      <w:pPr>
        <w:rPr>
          <w:lang w:val="pt-BR"/>
        </w:rPr>
      </w:pPr>
    </w:p>
    <w:p w14:paraId="3DEE487F" w14:textId="45A8F13B" w:rsidR="00FE07FE" w:rsidRPr="001911BC" w:rsidRDefault="00FE07FE" w:rsidP="00FE07FE">
      <w:pPr>
        <w:rPr>
          <w:lang w:val="pt-BR"/>
        </w:rPr>
      </w:pPr>
    </w:p>
    <w:p w14:paraId="7960168F" w14:textId="625591AE" w:rsidR="00FE07FE" w:rsidRPr="001911BC" w:rsidRDefault="00FE07FE" w:rsidP="00FE07FE">
      <w:pPr>
        <w:rPr>
          <w:lang w:val="pt-BR"/>
        </w:rPr>
      </w:pPr>
    </w:p>
    <w:p w14:paraId="764E77C3" w14:textId="77777777" w:rsidR="00FE07FE" w:rsidRPr="001911BC" w:rsidRDefault="00FE07FE" w:rsidP="00FE07FE">
      <w:pPr>
        <w:rPr>
          <w:lang w:val="pt-BR"/>
        </w:rPr>
      </w:pPr>
    </w:p>
    <w:p w14:paraId="3B5571F2" w14:textId="77777777" w:rsidR="00FE07FE" w:rsidRPr="001911BC" w:rsidRDefault="00FE07FE" w:rsidP="00FE07FE">
      <w:pPr>
        <w:rPr>
          <w:lang w:val="pt-BR"/>
        </w:rPr>
      </w:pPr>
    </w:p>
    <w:p w14:paraId="58011F5D" w14:textId="07C2B614" w:rsidR="00FE07FE" w:rsidRPr="001911BC" w:rsidRDefault="00FE07FE" w:rsidP="00FE07FE">
      <w:pPr>
        <w:rPr>
          <w:lang w:val="pt-BR"/>
        </w:rPr>
      </w:pPr>
    </w:p>
    <w:p w14:paraId="12B85661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FE07FE">
        <w:rPr>
          <w:rFonts w:ascii="Consolas" w:eastAsia="Times New Roman" w:hAnsi="Consolas" w:cs="Times New Roman"/>
          <w:color w:val="6A9955"/>
          <w:sz w:val="21"/>
          <w:szCs w:val="21"/>
          <w:lang w:val="pt-BR" w:eastAsia="en-IE"/>
        </w:rPr>
        <w:lastRenderedPageBreak/>
        <w:t>//criando objetos personagens acessando via id</w:t>
      </w:r>
    </w:p>
    <w:p w14:paraId="44D692C4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val="pt-BR" w:eastAsia="en-IE"/>
        </w:rPr>
        <w:t>const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</w:t>
      </w:r>
      <w:r w:rsidRPr="00FE07FE">
        <w:rPr>
          <w:rFonts w:ascii="Consolas" w:eastAsia="Times New Roman" w:hAnsi="Consolas" w:cs="Times New Roman"/>
          <w:color w:val="4FC1FF"/>
          <w:sz w:val="21"/>
          <w:szCs w:val="21"/>
          <w:lang w:val="pt-BR" w:eastAsia="en-IE"/>
        </w:rPr>
        <w:t>characterImage1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= </w:t>
      </w:r>
      <w:proofErr w:type="gramStart"/>
      <w:r w:rsidRPr="00FE07FE">
        <w:rPr>
          <w:rFonts w:ascii="Consolas" w:eastAsia="Times New Roman" w:hAnsi="Consolas" w:cs="Times New Roman"/>
          <w:color w:val="9CDCFE"/>
          <w:sz w:val="21"/>
          <w:szCs w:val="21"/>
          <w:lang w:val="pt-BR" w:eastAsia="en-IE"/>
        </w:rPr>
        <w:t>document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.</w:t>
      </w:r>
      <w:r w:rsidRPr="00FE07FE">
        <w:rPr>
          <w:rFonts w:ascii="Consolas" w:eastAsia="Times New Roman" w:hAnsi="Consolas" w:cs="Times New Roman"/>
          <w:color w:val="DCDCAA"/>
          <w:sz w:val="21"/>
          <w:szCs w:val="21"/>
          <w:lang w:val="pt-BR" w:eastAsia="en-IE"/>
        </w:rPr>
        <w:t>getElementById</w:t>
      </w:r>
      <w:proofErr w:type="gram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(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val="pt-BR" w:eastAsia="en-IE"/>
        </w:rPr>
        <w:t>'character-image1'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);</w:t>
      </w:r>
    </w:p>
    <w:p w14:paraId="76C95223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val="pt-BR" w:eastAsia="en-IE"/>
        </w:rPr>
        <w:t>const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</w:t>
      </w:r>
      <w:r w:rsidRPr="00FE07FE">
        <w:rPr>
          <w:rFonts w:ascii="Consolas" w:eastAsia="Times New Roman" w:hAnsi="Consolas" w:cs="Times New Roman"/>
          <w:color w:val="4FC1FF"/>
          <w:sz w:val="21"/>
          <w:szCs w:val="21"/>
          <w:lang w:val="pt-BR" w:eastAsia="en-IE"/>
        </w:rPr>
        <w:t>characterImage2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= </w:t>
      </w:r>
      <w:proofErr w:type="gramStart"/>
      <w:r w:rsidRPr="00FE07FE">
        <w:rPr>
          <w:rFonts w:ascii="Consolas" w:eastAsia="Times New Roman" w:hAnsi="Consolas" w:cs="Times New Roman"/>
          <w:color w:val="9CDCFE"/>
          <w:sz w:val="21"/>
          <w:szCs w:val="21"/>
          <w:lang w:val="pt-BR" w:eastAsia="en-IE"/>
        </w:rPr>
        <w:t>document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.</w:t>
      </w:r>
      <w:r w:rsidRPr="00FE07FE">
        <w:rPr>
          <w:rFonts w:ascii="Consolas" w:eastAsia="Times New Roman" w:hAnsi="Consolas" w:cs="Times New Roman"/>
          <w:color w:val="DCDCAA"/>
          <w:sz w:val="21"/>
          <w:szCs w:val="21"/>
          <w:lang w:val="pt-BR" w:eastAsia="en-IE"/>
        </w:rPr>
        <w:t>getElementById</w:t>
      </w:r>
      <w:proofErr w:type="gram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(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val="pt-BR" w:eastAsia="en-IE"/>
        </w:rPr>
        <w:t>'character-image2'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);</w:t>
      </w:r>
    </w:p>
    <w:p w14:paraId="246104A6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val="pt-BR" w:eastAsia="en-IE"/>
        </w:rPr>
        <w:t>const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</w:t>
      </w:r>
      <w:r w:rsidRPr="00FE07FE">
        <w:rPr>
          <w:rFonts w:ascii="Consolas" w:eastAsia="Times New Roman" w:hAnsi="Consolas" w:cs="Times New Roman"/>
          <w:color w:val="4FC1FF"/>
          <w:sz w:val="21"/>
          <w:szCs w:val="21"/>
          <w:lang w:val="pt-BR" w:eastAsia="en-IE"/>
        </w:rPr>
        <w:t>characterImage3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= </w:t>
      </w:r>
      <w:proofErr w:type="gramStart"/>
      <w:r w:rsidRPr="00FE07FE">
        <w:rPr>
          <w:rFonts w:ascii="Consolas" w:eastAsia="Times New Roman" w:hAnsi="Consolas" w:cs="Times New Roman"/>
          <w:color w:val="9CDCFE"/>
          <w:sz w:val="21"/>
          <w:szCs w:val="21"/>
          <w:lang w:val="pt-BR" w:eastAsia="en-IE"/>
        </w:rPr>
        <w:t>document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.</w:t>
      </w:r>
      <w:r w:rsidRPr="00FE07FE">
        <w:rPr>
          <w:rFonts w:ascii="Consolas" w:eastAsia="Times New Roman" w:hAnsi="Consolas" w:cs="Times New Roman"/>
          <w:color w:val="DCDCAA"/>
          <w:sz w:val="21"/>
          <w:szCs w:val="21"/>
          <w:lang w:val="pt-BR" w:eastAsia="en-IE"/>
        </w:rPr>
        <w:t>getElementById</w:t>
      </w:r>
      <w:proofErr w:type="gram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(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val="pt-BR" w:eastAsia="en-IE"/>
        </w:rPr>
        <w:t>'character-image3'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);</w:t>
      </w:r>
    </w:p>
    <w:p w14:paraId="38FC1891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val="pt-BR" w:eastAsia="en-IE"/>
        </w:rPr>
        <w:t>const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</w:t>
      </w:r>
      <w:r w:rsidRPr="00FE07FE">
        <w:rPr>
          <w:rFonts w:ascii="Consolas" w:eastAsia="Times New Roman" w:hAnsi="Consolas" w:cs="Times New Roman"/>
          <w:color w:val="4FC1FF"/>
          <w:sz w:val="21"/>
          <w:szCs w:val="21"/>
          <w:lang w:val="pt-BR" w:eastAsia="en-IE"/>
        </w:rPr>
        <w:t>characterImage4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= </w:t>
      </w:r>
      <w:proofErr w:type="gramStart"/>
      <w:r w:rsidRPr="00FE07FE">
        <w:rPr>
          <w:rFonts w:ascii="Consolas" w:eastAsia="Times New Roman" w:hAnsi="Consolas" w:cs="Times New Roman"/>
          <w:color w:val="9CDCFE"/>
          <w:sz w:val="21"/>
          <w:szCs w:val="21"/>
          <w:lang w:val="pt-BR" w:eastAsia="en-IE"/>
        </w:rPr>
        <w:t>document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.</w:t>
      </w:r>
      <w:r w:rsidRPr="00FE07FE">
        <w:rPr>
          <w:rFonts w:ascii="Consolas" w:eastAsia="Times New Roman" w:hAnsi="Consolas" w:cs="Times New Roman"/>
          <w:color w:val="DCDCAA"/>
          <w:sz w:val="21"/>
          <w:szCs w:val="21"/>
          <w:lang w:val="pt-BR" w:eastAsia="en-IE"/>
        </w:rPr>
        <w:t>getElementById</w:t>
      </w:r>
      <w:proofErr w:type="gram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(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val="pt-BR" w:eastAsia="en-IE"/>
        </w:rPr>
        <w:t>'character-image4'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);</w:t>
      </w:r>
    </w:p>
    <w:p w14:paraId="3A47385C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val="pt-BR" w:eastAsia="en-IE"/>
        </w:rPr>
        <w:t>const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</w:t>
      </w:r>
      <w:r w:rsidRPr="00FE07FE">
        <w:rPr>
          <w:rFonts w:ascii="Consolas" w:eastAsia="Times New Roman" w:hAnsi="Consolas" w:cs="Times New Roman"/>
          <w:color w:val="4FC1FF"/>
          <w:sz w:val="21"/>
          <w:szCs w:val="21"/>
          <w:lang w:val="pt-BR" w:eastAsia="en-IE"/>
        </w:rPr>
        <w:t>characterName1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= </w:t>
      </w:r>
      <w:proofErr w:type="gramStart"/>
      <w:r w:rsidRPr="00FE07FE">
        <w:rPr>
          <w:rFonts w:ascii="Consolas" w:eastAsia="Times New Roman" w:hAnsi="Consolas" w:cs="Times New Roman"/>
          <w:color w:val="9CDCFE"/>
          <w:sz w:val="21"/>
          <w:szCs w:val="21"/>
          <w:lang w:val="pt-BR" w:eastAsia="en-IE"/>
        </w:rPr>
        <w:t>document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.</w:t>
      </w:r>
      <w:r w:rsidRPr="00FE07FE">
        <w:rPr>
          <w:rFonts w:ascii="Consolas" w:eastAsia="Times New Roman" w:hAnsi="Consolas" w:cs="Times New Roman"/>
          <w:color w:val="DCDCAA"/>
          <w:sz w:val="21"/>
          <w:szCs w:val="21"/>
          <w:lang w:val="pt-BR" w:eastAsia="en-IE"/>
        </w:rPr>
        <w:t>getElementById</w:t>
      </w:r>
      <w:proofErr w:type="gram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(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val="pt-BR" w:eastAsia="en-IE"/>
        </w:rPr>
        <w:t>'character-name1'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);</w:t>
      </w:r>
    </w:p>
    <w:p w14:paraId="5949F86A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val="pt-BR" w:eastAsia="en-IE"/>
        </w:rPr>
        <w:t>const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</w:t>
      </w:r>
      <w:r w:rsidRPr="00FE07FE">
        <w:rPr>
          <w:rFonts w:ascii="Consolas" w:eastAsia="Times New Roman" w:hAnsi="Consolas" w:cs="Times New Roman"/>
          <w:color w:val="4FC1FF"/>
          <w:sz w:val="21"/>
          <w:szCs w:val="21"/>
          <w:lang w:val="pt-BR" w:eastAsia="en-IE"/>
        </w:rPr>
        <w:t>characterName2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= </w:t>
      </w:r>
      <w:proofErr w:type="gramStart"/>
      <w:r w:rsidRPr="00FE07FE">
        <w:rPr>
          <w:rFonts w:ascii="Consolas" w:eastAsia="Times New Roman" w:hAnsi="Consolas" w:cs="Times New Roman"/>
          <w:color w:val="9CDCFE"/>
          <w:sz w:val="21"/>
          <w:szCs w:val="21"/>
          <w:lang w:val="pt-BR" w:eastAsia="en-IE"/>
        </w:rPr>
        <w:t>document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.</w:t>
      </w:r>
      <w:r w:rsidRPr="00FE07FE">
        <w:rPr>
          <w:rFonts w:ascii="Consolas" w:eastAsia="Times New Roman" w:hAnsi="Consolas" w:cs="Times New Roman"/>
          <w:color w:val="DCDCAA"/>
          <w:sz w:val="21"/>
          <w:szCs w:val="21"/>
          <w:lang w:val="pt-BR" w:eastAsia="en-IE"/>
        </w:rPr>
        <w:t>getElementById</w:t>
      </w:r>
      <w:proofErr w:type="gram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(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val="pt-BR" w:eastAsia="en-IE"/>
        </w:rPr>
        <w:t>'character-name2'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);</w:t>
      </w:r>
    </w:p>
    <w:p w14:paraId="05CBCFEE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val="pt-BR" w:eastAsia="en-IE"/>
        </w:rPr>
        <w:t>const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</w:t>
      </w:r>
      <w:r w:rsidRPr="00FE07FE">
        <w:rPr>
          <w:rFonts w:ascii="Consolas" w:eastAsia="Times New Roman" w:hAnsi="Consolas" w:cs="Times New Roman"/>
          <w:color w:val="4FC1FF"/>
          <w:sz w:val="21"/>
          <w:szCs w:val="21"/>
          <w:lang w:val="pt-BR" w:eastAsia="en-IE"/>
        </w:rPr>
        <w:t>characterName3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= </w:t>
      </w:r>
      <w:proofErr w:type="gramStart"/>
      <w:r w:rsidRPr="00FE07FE">
        <w:rPr>
          <w:rFonts w:ascii="Consolas" w:eastAsia="Times New Roman" w:hAnsi="Consolas" w:cs="Times New Roman"/>
          <w:color w:val="9CDCFE"/>
          <w:sz w:val="21"/>
          <w:szCs w:val="21"/>
          <w:lang w:val="pt-BR" w:eastAsia="en-IE"/>
        </w:rPr>
        <w:t>document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.</w:t>
      </w:r>
      <w:r w:rsidRPr="00FE07FE">
        <w:rPr>
          <w:rFonts w:ascii="Consolas" w:eastAsia="Times New Roman" w:hAnsi="Consolas" w:cs="Times New Roman"/>
          <w:color w:val="DCDCAA"/>
          <w:sz w:val="21"/>
          <w:szCs w:val="21"/>
          <w:lang w:val="pt-BR" w:eastAsia="en-IE"/>
        </w:rPr>
        <w:t>getElementById</w:t>
      </w:r>
      <w:proofErr w:type="gram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(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val="pt-BR" w:eastAsia="en-IE"/>
        </w:rPr>
        <w:t>'character-name3'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);</w:t>
      </w:r>
    </w:p>
    <w:p w14:paraId="76F493A2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val="pt-BR" w:eastAsia="en-IE"/>
        </w:rPr>
        <w:t>const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</w:t>
      </w:r>
      <w:r w:rsidRPr="00FE07FE">
        <w:rPr>
          <w:rFonts w:ascii="Consolas" w:eastAsia="Times New Roman" w:hAnsi="Consolas" w:cs="Times New Roman"/>
          <w:color w:val="4FC1FF"/>
          <w:sz w:val="21"/>
          <w:szCs w:val="21"/>
          <w:lang w:val="pt-BR" w:eastAsia="en-IE"/>
        </w:rPr>
        <w:t>characterName4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= </w:t>
      </w:r>
      <w:proofErr w:type="gramStart"/>
      <w:r w:rsidRPr="00FE07FE">
        <w:rPr>
          <w:rFonts w:ascii="Consolas" w:eastAsia="Times New Roman" w:hAnsi="Consolas" w:cs="Times New Roman"/>
          <w:color w:val="9CDCFE"/>
          <w:sz w:val="21"/>
          <w:szCs w:val="21"/>
          <w:lang w:val="pt-BR" w:eastAsia="en-IE"/>
        </w:rPr>
        <w:t>document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.</w:t>
      </w:r>
      <w:r w:rsidRPr="00FE07FE">
        <w:rPr>
          <w:rFonts w:ascii="Consolas" w:eastAsia="Times New Roman" w:hAnsi="Consolas" w:cs="Times New Roman"/>
          <w:color w:val="DCDCAA"/>
          <w:sz w:val="21"/>
          <w:szCs w:val="21"/>
          <w:lang w:val="pt-BR" w:eastAsia="en-IE"/>
        </w:rPr>
        <w:t>getElementById</w:t>
      </w:r>
      <w:proofErr w:type="gram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(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val="pt-BR" w:eastAsia="en-IE"/>
        </w:rPr>
        <w:t>'character-name4'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);</w:t>
      </w:r>
    </w:p>
    <w:p w14:paraId="1FD09435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FE07FE">
        <w:rPr>
          <w:rFonts w:ascii="Consolas" w:eastAsia="Times New Roman" w:hAnsi="Consolas" w:cs="Times New Roman"/>
          <w:color w:val="4FC1FF"/>
          <w:sz w:val="21"/>
          <w:szCs w:val="21"/>
          <w:lang w:eastAsia="en-IE"/>
        </w:rPr>
        <w:t>characterStatus1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gramStart"/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document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getElementById</w:t>
      </w:r>
      <w:proofErr w:type="gram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'character-status1'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1FD26D87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FE07FE">
        <w:rPr>
          <w:rFonts w:ascii="Consolas" w:eastAsia="Times New Roman" w:hAnsi="Consolas" w:cs="Times New Roman"/>
          <w:color w:val="4FC1FF"/>
          <w:sz w:val="21"/>
          <w:szCs w:val="21"/>
          <w:lang w:eastAsia="en-IE"/>
        </w:rPr>
        <w:t>characterStatus2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gramStart"/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document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getElementById</w:t>
      </w:r>
      <w:proofErr w:type="gram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'character-status2'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66C09754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FE07FE">
        <w:rPr>
          <w:rFonts w:ascii="Consolas" w:eastAsia="Times New Roman" w:hAnsi="Consolas" w:cs="Times New Roman"/>
          <w:color w:val="4FC1FF"/>
          <w:sz w:val="21"/>
          <w:szCs w:val="21"/>
          <w:lang w:eastAsia="en-IE"/>
        </w:rPr>
        <w:t>characterStatus3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gramStart"/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document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getElementById</w:t>
      </w:r>
      <w:proofErr w:type="gram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'character-status3'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057A4FB4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FE07FE">
        <w:rPr>
          <w:rFonts w:ascii="Consolas" w:eastAsia="Times New Roman" w:hAnsi="Consolas" w:cs="Times New Roman"/>
          <w:color w:val="4FC1FF"/>
          <w:sz w:val="21"/>
          <w:szCs w:val="21"/>
          <w:lang w:eastAsia="en-IE"/>
        </w:rPr>
        <w:t>characterStatus4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gramStart"/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document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getElementById</w:t>
      </w:r>
      <w:proofErr w:type="gram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'character-status4'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40506C3B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FE07FE">
        <w:rPr>
          <w:rFonts w:ascii="Consolas" w:eastAsia="Times New Roman" w:hAnsi="Consolas" w:cs="Times New Roman"/>
          <w:color w:val="4FC1FF"/>
          <w:sz w:val="21"/>
          <w:szCs w:val="21"/>
          <w:lang w:eastAsia="en-IE"/>
        </w:rPr>
        <w:t>refreshButton</w:t>
      </w:r>
      <w:proofErr w:type="spell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proofErr w:type="gramStart"/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document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getElementById</w:t>
      </w:r>
      <w:proofErr w:type="spellEnd"/>
      <w:proofErr w:type="gram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'refresh-button'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6854E3FB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BBAF824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bookmarkStart w:id="0" w:name="_Hlk74564287"/>
      <w:r w:rsidRPr="00FE07FE">
        <w:rPr>
          <w:rFonts w:ascii="Consolas" w:eastAsia="Times New Roman" w:hAnsi="Consolas" w:cs="Times New Roman"/>
          <w:color w:val="6A9955"/>
          <w:sz w:val="21"/>
          <w:szCs w:val="21"/>
          <w:lang w:val="pt-BR" w:eastAsia="en-IE"/>
        </w:rPr>
        <w:t>//a API fornece todos os 671 personagens</w:t>
      </w:r>
    </w:p>
    <w:p w14:paraId="6ECE3C64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FE07FE">
        <w:rPr>
          <w:rFonts w:ascii="Consolas" w:eastAsia="Times New Roman" w:hAnsi="Consolas" w:cs="Times New Roman"/>
          <w:color w:val="6A9955"/>
          <w:sz w:val="21"/>
          <w:szCs w:val="21"/>
          <w:lang w:val="pt-BR" w:eastAsia="en-IE"/>
        </w:rPr>
        <w:t>//retorna um personagem </w:t>
      </w:r>
      <w:proofErr w:type="spellStart"/>
      <w:r w:rsidRPr="00FE07FE">
        <w:rPr>
          <w:rFonts w:ascii="Consolas" w:eastAsia="Times New Roman" w:hAnsi="Consolas" w:cs="Times New Roman"/>
          <w:color w:val="6A9955"/>
          <w:sz w:val="21"/>
          <w:szCs w:val="21"/>
          <w:lang w:val="pt-BR" w:eastAsia="en-IE"/>
        </w:rPr>
        <w:t>aleatorio</w:t>
      </w:r>
      <w:proofErr w:type="spellEnd"/>
    </w:p>
    <w:p w14:paraId="78EFB4D2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proofErr w:type="spellStart"/>
      <w:r w:rsidRPr="00FE07FE">
        <w:rPr>
          <w:rFonts w:ascii="Consolas" w:eastAsia="Times New Roman" w:hAnsi="Consolas" w:cs="Times New Roman"/>
          <w:color w:val="DCDCAA"/>
          <w:sz w:val="21"/>
          <w:szCs w:val="21"/>
          <w:lang w:val="pt-BR" w:eastAsia="en-IE"/>
        </w:rPr>
        <w:t>randomCharacter</w:t>
      </w:r>
      <w:proofErr w:type="spell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= () </w:t>
      </w: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val="pt-BR" w:eastAsia="en-IE"/>
        </w:rPr>
        <w:t>=&gt;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{</w:t>
      </w:r>
    </w:p>
    <w:p w14:paraId="1EF8DD18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   </w:t>
      </w:r>
      <w:r w:rsidRPr="00FE07FE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Math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floor</w:t>
      </w:r>
      <w:proofErr w:type="spell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Math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random</w:t>
      </w:r>
      <w:proofErr w:type="spell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 * </w:t>
      </w:r>
      <w:r w:rsidRPr="00FE07FE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671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4C469E7C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}</w:t>
      </w:r>
    </w:p>
    <w:bookmarkEnd w:id="0"/>
    <w:p w14:paraId="4C3AE0CD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</w:p>
    <w:p w14:paraId="09CEE594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bookmarkStart w:id="1" w:name="_Hlk74564350"/>
      <w:r w:rsidRPr="00FE07FE">
        <w:rPr>
          <w:rFonts w:ascii="Consolas" w:eastAsia="Times New Roman" w:hAnsi="Consolas" w:cs="Times New Roman"/>
          <w:color w:val="6A9955"/>
          <w:sz w:val="21"/>
          <w:szCs w:val="21"/>
          <w:lang w:val="pt-BR" w:eastAsia="en-IE"/>
        </w:rPr>
        <w:t>//retorna uma sequência de personagens separados por vírgula</w:t>
      </w:r>
    </w:p>
    <w:p w14:paraId="614A0EB8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//ex: 230,50,150,25</w:t>
      </w:r>
    </w:p>
    <w:p w14:paraId="71238C45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characters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() </w:t>
      </w: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7BC934B0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let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character1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proofErr w:type="gramStart"/>
      <w:r w:rsidRPr="00FE07F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randomCharacter</w:t>
      </w:r>
      <w:proofErr w:type="spell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70F74D6E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let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character2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proofErr w:type="gramStart"/>
      <w:r w:rsidRPr="00FE07F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randomCharacter</w:t>
      </w:r>
      <w:proofErr w:type="spell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5A625ACA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let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character3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proofErr w:type="gramStart"/>
      <w:r w:rsidRPr="00FE07F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randomCharacter</w:t>
      </w:r>
      <w:proofErr w:type="spell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0A41CB88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let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character4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proofErr w:type="gramStart"/>
      <w:r w:rsidRPr="00FE07F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randomCharacter</w:t>
      </w:r>
      <w:proofErr w:type="spell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1929D336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FE07FE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</w:t>
      </w: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character1</w:t>
      </w:r>
      <w:proofErr w:type="gramStart"/>
      <w:r w:rsidRPr="00FE07F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,</w:t>
      </w: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</w:t>
      </w:r>
      <w:proofErr w:type="gramEnd"/>
      <w:r w:rsidRPr="00FE07F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{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character2</w:t>
      </w: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,</w:t>
      </w: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character3</w:t>
      </w: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,</w:t>
      </w: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character4</w:t>
      </w: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49877EF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}</w:t>
      </w:r>
      <w:bookmarkEnd w:id="1"/>
    </w:p>
    <w:p w14:paraId="183E0A4E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</w:p>
    <w:p w14:paraId="1F1E1D31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FE07FE">
        <w:rPr>
          <w:rFonts w:ascii="Consolas" w:eastAsia="Times New Roman" w:hAnsi="Consolas" w:cs="Times New Roman"/>
          <w:color w:val="6A9955"/>
          <w:sz w:val="21"/>
          <w:szCs w:val="21"/>
          <w:lang w:val="pt-BR" w:eastAsia="en-IE"/>
        </w:rPr>
        <w:t>//chama a API, pega uma lista </w:t>
      </w:r>
      <w:proofErr w:type="spellStart"/>
      <w:r w:rsidRPr="00FE07FE">
        <w:rPr>
          <w:rFonts w:ascii="Consolas" w:eastAsia="Times New Roman" w:hAnsi="Consolas" w:cs="Times New Roman"/>
          <w:color w:val="6A9955"/>
          <w:sz w:val="21"/>
          <w:szCs w:val="21"/>
          <w:lang w:val="pt-BR" w:eastAsia="en-IE"/>
        </w:rPr>
        <w:t>json</w:t>
      </w:r>
      <w:proofErr w:type="spellEnd"/>
    </w:p>
    <w:p w14:paraId="6152A5E2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proofErr w:type="spellStart"/>
      <w:r w:rsidRPr="00FE07FE">
        <w:rPr>
          <w:rFonts w:ascii="Consolas" w:eastAsia="Times New Roman" w:hAnsi="Consolas" w:cs="Times New Roman"/>
          <w:color w:val="DCDCAA"/>
          <w:sz w:val="21"/>
          <w:szCs w:val="21"/>
          <w:lang w:val="pt-BR" w:eastAsia="en-IE"/>
        </w:rPr>
        <w:t>getCharacters</w:t>
      </w:r>
      <w:proofErr w:type="spell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= () </w:t>
      </w: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val="pt-BR" w:eastAsia="en-IE"/>
        </w:rPr>
        <w:t>=&gt;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{</w:t>
      </w:r>
    </w:p>
    <w:p w14:paraId="3AB2BB13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   </w:t>
      </w:r>
      <w:r w:rsidRPr="00FE07FE">
        <w:rPr>
          <w:rFonts w:ascii="Consolas" w:eastAsia="Times New Roman" w:hAnsi="Consolas" w:cs="Times New Roman"/>
          <w:color w:val="C586C0"/>
          <w:sz w:val="21"/>
          <w:szCs w:val="21"/>
          <w:lang w:val="pt-BR" w:eastAsia="en-IE"/>
        </w:rPr>
        <w:t>return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</w:t>
      </w:r>
      <w:r w:rsidRPr="00FE07FE">
        <w:rPr>
          <w:rFonts w:ascii="Consolas" w:eastAsia="Times New Roman" w:hAnsi="Consolas" w:cs="Times New Roman"/>
          <w:color w:val="DCDCAA"/>
          <w:sz w:val="21"/>
          <w:szCs w:val="21"/>
          <w:lang w:val="pt-BR" w:eastAsia="en-IE"/>
        </w:rPr>
        <w:t>fetch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(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val="pt-BR" w:eastAsia="en-IE"/>
        </w:rPr>
        <w:t>`https://rickandmortyapi.com/api/character/</w:t>
      </w: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val="pt-BR" w:eastAsia="en-IE"/>
        </w:rPr>
        <w:t>${</w:t>
      </w:r>
      <w:proofErr w:type="gramStart"/>
      <w:r w:rsidRPr="00FE07FE">
        <w:rPr>
          <w:rFonts w:ascii="Consolas" w:eastAsia="Times New Roman" w:hAnsi="Consolas" w:cs="Times New Roman"/>
          <w:color w:val="DCDCAA"/>
          <w:sz w:val="21"/>
          <w:szCs w:val="21"/>
          <w:lang w:val="pt-BR" w:eastAsia="en-IE"/>
        </w:rPr>
        <w:t>characters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(</w:t>
      </w:r>
      <w:proofErr w:type="gram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)</w:t>
      </w: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val="pt-BR" w:eastAsia="en-IE"/>
        </w:rPr>
        <w:t>}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val="pt-BR" w:eastAsia="en-IE"/>
        </w:rPr>
        <w:t>`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, {</w:t>
      </w:r>
    </w:p>
    <w:p w14:paraId="75BF97EC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       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method: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'GET'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23438A3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headers: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386DA174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Accept: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'application/json'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0D7A99E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"Content-type"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'application/json'</w:t>
      </w:r>
    </w:p>
    <w:p w14:paraId="4C93015E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</w:t>
      </w:r>
    </w:p>
    <w:p w14:paraId="3EA84D5D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FE07FE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</w:t>
      </w:r>
      <w:proofErr w:type="spellStart"/>
      <w:r w:rsidRPr="00FE07FE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resposta</w:t>
      </w:r>
      <w:proofErr w:type="spellEnd"/>
      <w:r w:rsidRPr="00FE07FE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da API</w:t>
      </w:r>
    </w:p>
    <w:p w14:paraId="59ACB6EF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  <w:proofErr w:type="gramStart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FE07F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((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response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response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json</w:t>
      </w:r>
      <w:proofErr w:type="spell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()).</w:t>
      </w:r>
      <w:r w:rsidRPr="00FE07F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((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1F2D9F9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FE07FE">
        <w:rPr>
          <w:rFonts w:ascii="Consolas" w:eastAsia="Times New Roman" w:hAnsi="Consolas" w:cs="Times New Roman"/>
          <w:color w:val="6A9955"/>
          <w:sz w:val="21"/>
          <w:szCs w:val="21"/>
          <w:lang w:val="pt-BR" w:eastAsia="en-IE"/>
        </w:rPr>
        <w:t>//com os dados </w:t>
      </w:r>
      <w:proofErr w:type="spellStart"/>
      <w:r w:rsidRPr="00FE07FE">
        <w:rPr>
          <w:rFonts w:ascii="Consolas" w:eastAsia="Times New Roman" w:hAnsi="Consolas" w:cs="Times New Roman"/>
          <w:color w:val="6A9955"/>
          <w:sz w:val="21"/>
          <w:szCs w:val="21"/>
          <w:lang w:val="pt-BR" w:eastAsia="en-IE"/>
        </w:rPr>
        <w:t>json</w:t>
      </w:r>
      <w:proofErr w:type="spellEnd"/>
      <w:r w:rsidRPr="00FE07FE">
        <w:rPr>
          <w:rFonts w:ascii="Consolas" w:eastAsia="Times New Roman" w:hAnsi="Consolas" w:cs="Times New Roman"/>
          <w:color w:val="6A9955"/>
          <w:sz w:val="21"/>
          <w:szCs w:val="21"/>
          <w:lang w:val="pt-BR" w:eastAsia="en-IE"/>
        </w:rPr>
        <w:t> em mãos salva cada posição em um </w:t>
      </w:r>
      <w:proofErr w:type="spellStart"/>
      <w:r w:rsidRPr="00FE07FE">
        <w:rPr>
          <w:rFonts w:ascii="Consolas" w:eastAsia="Times New Roman" w:hAnsi="Consolas" w:cs="Times New Roman"/>
          <w:color w:val="6A9955"/>
          <w:sz w:val="21"/>
          <w:szCs w:val="21"/>
          <w:lang w:val="pt-BR" w:eastAsia="en-IE"/>
        </w:rPr>
        <w:t>result</w:t>
      </w:r>
      <w:proofErr w:type="spellEnd"/>
    </w:p>
    <w:p w14:paraId="6CA0F58E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       </w:t>
      </w:r>
      <w:r w:rsidRPr="00FE07FE">
        <w:rPr>
          <w:rFonts w:ascii="Consolas" w:eastAsia="Times New Roman" w:hAnsi="Consolas" w:cs="Times New Roman"/>
          <w:color w:val="6A9955"/>
          <w:sz w:val="21"/>
          <w:szCs w:val="21"/>
          <w:lang w:val="pt-BR" w:eastAsia="en-IE"/>
        </w:rPr>
        <w:t>//cada </w:t>
      </w:r>
      <w:proofErr w:type="spellStart"/>
      <w:r w:rsidRPr="00FE07FE">
        <w:rPr>
          <w:rFonts w:ascii="Consolas" w:eastAsia="Times New Roman" w:hAnsi="Consolas" w:cs="Times New Roman"/>
          <w:color w:val="6A9955"/>
          <w:sz w:val="21"/>
          <w:szCs w:val="21"/>
          <w:lang w:val="pt-BR" w:eastAsia="en-IE"/>
        </w:rPr>
        <w:t>result</w:t>
      </w:r>
      <w:proofErr w:type="spellEnd"/>
      <w:r w:rsidRPr="00FE07FE">
        <w:rPr>
          <w:rFonts w:ascii="Consolas" w:eastAsia="Times New Roman" w:hAnsi="Consolas" w:cs="Times New Roman"/>
          <w:color w:val="6A9955"/>
          <w:sz w:val="21"/>
          <w:szCs w:val="21"/>
          <w:lang w:val="pt-BR" w:eastAsia="en-IE"/>
        </w:rPr>
        <w:t> corresponde a um personagem</w:t>
      </w:r>
    </w:p>
    <w:p w14:paraId="75F92917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       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console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log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"HELLOOO"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72AA55C2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let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result1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gramStart"/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FE07FE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];</w:t>
      </w:r>
    </w:p>
    <w:p w14:paraId="0BA8DDCE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let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result2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gramStart"/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FE07FE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];</w:t>
      </w:r>
    </w:p>
    <w:p w14:paraId="6851D1B8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let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result3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gramStart"/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FE07FE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];</w:t>
      </w:r>
    </w:p>
    <w:p w14:paraId="25E76E4A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</w:t>
      </w:r>
      <w:proofErr w:type="spellStart"/>
      <w:r w:rsidRPr="00FE07FE">
        <w:rPr>
          <w:rFonts w:ascii="Consolas" w:eastAsia="Times New Roman" w:hAnsi="Consolas" w:cs="Times New Roman"/>
          <w:color w:val="569CD6"/>
          <w:sz w:val="21"/>
          <w:szCs w:val="21"/>
          <w:lang w:val="pt-BR" w:eastAsia="en-IE"/>
        </w:rPr>
        <w:t>let</w:t>
      </w:r>
      <w:proofErr w:type="spell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val="pt-BR" w:eastAsia="en-IE"/>
        </w:rPr>
        <w:t>result4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= </w:t>
      </w:r>
      <w:proofErr w:type="gramStart"/>
      <w:r w:rsidRPr="00FE07FE">
        <w:rPr>
          <w:rFonts w:ascii="Consolas" w:eastAsia="Times New Roman" w:hAnsi="Consolas" w:cs="Times New Roman"/>
          <w:color w:val="9CDCFE"/>
          <w:sz w:val="21"/>
          <w:szCs w:val="21"/>
          <w:lang w:val="pt-BR" w:eastAsia="en-IE"/>
        </w:rPr>
        <w:t>data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[</w:t>
      </w:r>
      <w:proofErr w:type="gramEnd"/>
      <w:r w:rsidRPr="00FE07FE">
        <w:rPr>
          <w:rFonts w:ascii="Consolas" w:eastAsia="Times New Roman" w:hAnsi="Consolas" w:cs="Times New Roman"/>
          <w:color w:val="B5CEA8"/>
          <w:sz w:val="21"/>
          <w:szCs w:val="21"/>
          <w:lang w:val="pt-BR" w:eastAsia="en-IE"/>
        </w:rPr>
        <w:t>3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];</w:t>
      </w:r>
    </w:p>
    <w:p w14:paraId="3A7EDCAF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</w:p>
    <w:p w14:paraId="2FE4EA36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       </w:t>
      </w:r>
      <w:r w:rsidRPr="00FE07FE">
        <w:rPr>
          <w:rFonts w:ascii="Consolas" w:eastAsia="Times New Roman" w:hAnsi="Consolas" w:cs="Times New Roman"/>
          <w:color w:val="6A9955"/>
          <w:sz w:val="21"/>
          <w:szCs w:val="21"/>
          <w:lang w:val="pt-BR" w:eastAsia="en-IE"/>
        </w:rPr>
        <w:t>//chama a função que atribui os valores de cada personagem</w:t>
      </w:r>
    </w:p>
    <w:p w14:paraId="7BF9DBC7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       </w:t>
      </w:r>
      <w:proofErr w:type="spellStart"/>
      <w:proofErr w:type="gramStart"/>
      <w:r w:rsidRPr="00FE07F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setContent</w:t>
      </w:r>
      <w:proofErr w:type="spell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result1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result2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result3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result4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B714A0B" w14:textId="77777777" w:rsidR="00FE07FE" w:rsidRPr="00A0722D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A0722D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});</w:t>
      </w:r>
    </w:p>
    <w:p w14:paraId="04325F71" w14:textId="77777777" w:rsidR="00FE07FE" w:rsidRPr="00A0722D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A0722D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}</w:t>
      </w:r>
    </w:p>
    <w:p w14:paraId="1B84248E" w14:textId="77777777" w:rsidR="00FE07FE" w:rsidRPr="00A0722D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</w:p>
    <w:p w14:paraId="377B1F66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FE07FE">
        <w:rPr>
          <w:rFonts w:ascii="Consolas" w:eastAsia="Times New Roman" w:hAnsi="Consolas" w:cs="Times New Roman"/>
          <w:color w:val="6A9955"/>
          <w:sz w:val="21"/>
          <w:szCs w:val="21"/>
          <w:lang w:val="pt-BR" w:eastAsia="en-IE"/>
        </w:rPr>
        <w:t>//com </w:t>
      </w:r>
      <w:proofErr w:type="gramStart"/>
      <w:r w:rsidRPr="00FE07FE">
        <w:rPr>
          <w:rFonts w:ascii="Consolas" w:eastAsia="Times New Roman" w:hAnsi="Consolas" w:cs="Times New Roman"/>
          <w:color w:val="6A9955"/>
          <w:sz w:val="21"/>
          <w:szCs w:val="21"/>
          <w:lang w:val="pt-BR" w:eastAsia="en-IE"/>
        </w:rPr>
        <w:t>os dados de cada personagem em mãos atribui</w:t>
      </w:r>
      <w:proofErr w:type="gramEnd"/>
      <w:r w:rsidRPr="00FE07FE">
        <w:rPr>
          <w:rFonts w:ascii="Consolas" w:eastAsia="Times New Roman" w:hAnsi="Consolas" w:cs="Times New Roman"/>
          <w:color w:val="6A9955"/>
          <w:sz w:val="21"/>
          <w:szCs w:val="21"/>
          <w:lang w:val="pt-BR" w:eastAsia="en-IE"/>
        </w:rPr>
        <w:t> os valores</w:t>
      </w:r>
    </w:p>
    <w:p w14:paraId="09704E4C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FE07F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setContent</w:t>
      </w:r>
      <w:proofErr w:type="spell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(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result1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result2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result3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result4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34785C9A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FE07FE">
        <w:rPr>
          <w:rFonts w:ascii="Consolas" w:eastAsia="Times New Roman" w:hAnsi="Consolas" w:cs="Times New Roman"/>
          <w:color w:val="4FC1FF"/>
          <w:sz w:val="21"/>
          <w:szCs w:val="21"/>
          <w:lang w:eastAsia="en-IE"/>
        </w:rPr>
        <w:t>characterImage1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src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result1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image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885531F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FE07FE">
        <w:rPr>
          <w:rFonts w:ascii="Consolas" w:eastAsia="Times New Roman" w:hAnsi="Consolas" w:cs="Times New Roman"/>
          <w:color w:val="4FC1FF"/>
          <w:sz w:val="21"/>
          <w:szCs w:val="21"/>
          <w:lang w:eastAsia="en-IE"/>
        </w:rPr>
        <w:t>characterImage1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alt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result1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DD27133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FE07FE">
        <w:rPr>
          <w:rFonts w:ascii="Consolas" w:eastAsia="Times New Roman" w:hAnsi="Consolas" w:cs="Times New Roman"/>
          <w:color w:val="4FC1FF"/>
          <w:sz w:val="21"/>
          <w:szCs w:val="21"/>
          <w:lang w:eastAsia="en-IE"/>
        </w:rPr>
        <w:t>characterName1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textContent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result1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D4DA06D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FE07FE">
        <w:rPr>
          <w:rFonts w:ascii="Consolas" w:eastAsia="Times New Roman" w:hAnsi="Consolas" w:cs="Times New Roman"/>
          <w:color w:val="4FC1FF"/>
          <w:sz w:val="21"/>
          <w:szCs w:val="21"/>
          <w:lang w:eastAsia="en-IE"/>
        </w:rPr>
        <w:t>characterStatus1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textContent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"Status: "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+ </w:t>
      </w:r>
      <w:proofErr w:type="gramStart"/>
      <w:r w:rsidRPr="00FE07F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characterStatusTranslate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result1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status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7610227A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4079AF4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FE07FE">
        <w:rPr>
          <w:rFonts w:ascii="Consolas" w:eastAsia="Times New Roman" w:hAnsi="Consolas" w:cs="Times New Roman"/>
          <w:color w:val="4FC1FF"/>
          <w:sz w:val="21"/>
          <w:szCs w:val="21"/>
          <w:lang w:eastAsia="en-IE"/>
        </w:rPr>
        <w:t>characterImage2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src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result2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image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2D06D91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FE07FE">
        <w:rPr>
          <w:rFonts w:ascii="Consolas" w:eastAsia="Times New Roman" w:hAnsi="Consolas" w:cs="Times New Roman"/>
          <w:color w:val="4FC1FF"/>
          <w:sz w:val="21"/>
          <w:szCs w:val="21"/>
          <w:lang w:eastAsia="en-IE"/>
        </w:rPr>
        <w:t>characterImage2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alt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result2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1080EDE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FE07FE">
        <w:rPr>
          <w:rFonts w:ascii="Consolas" w:eastAsia="Times New Roman" w:hAnsi="Consolas" w:cs="Times New Roman"/>
          <w:color w:val="4FC1FF"/>
          <w:sz w:val="21"/>
          <w:szCs w:val="21"/>
          <w:lang w:eastAsia="en-IE"/>
        </w:rPr>
        <w:t>characterName2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textContent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result2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D2F4786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FE07FE">
        <w:rPr>
          <w:rFonts w:ascii="Consolas" w:eastAsia="Times New Roman" w:hAnsi="Consolas" w:cs="Times New Roman"/>
          <w:color w:val="4FC1FF"/>
          <w:sz w:val="21"/>
          <w:szCs w:val="21"/>
          <w:lang w:eastAsia="en-IE"/>
        </w:rPr>
        <w:t>characterStatus2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textContent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"Status: "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+ </w:t>
      </w:r>
      <w:proofErr w:type="gramStart"/>
      <w:r w:rsidRPr="00FE07F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characterStatusTranslate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result2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status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69D7903B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DC51C40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FE07FE">
        <w:rPr>
          <w:rFonts w:ascii="Consolas" w:eastAsia="Times New Roman" w:hAnsi="Consolas" w:cs="Times New Roman"/>
          <w:color w:val="4FC1FF"/>
          <w:sz w:val="21"/>
          <w:szCs w:val="21"/>
          <w:lang w:eastAsia="en-IE"/>
        </w:rPr>
        <w:t>characterImage3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src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result3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image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DD97D8B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FE07FE">
        <w:rPr>
          <w:rFonts w:ascii="Consolas" w:eastAsia="Times New Roman" w:hAnsi="Consolas" w:cs="Times New Roman"/>
          <w:color w:val="4FC1FF"/>
          <w:sz w:val="21"/>
          <w:szCs w:val="21"/>
          <w:lang w:eastAsia="en-IE"/>
        </w:rPr>
        <w:t>characterImage3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alt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result3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BB22378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FE07FE">
        <w:rPr>
          <w:rFonts w:ascii="Consolas" w:eastAsia="Times New Roman" w:hAnsi="Consolas" w:cs="Times New Roman"/>
          <w:color w:val="4FC1FF"/>
          <w:sz w:val="21"/>
          <w:szCs w:val="21"/>
          <w:lang w:eastAsia="en-IE"/>
        </w:rPr>
        <w:t>characterName3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textContent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result3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C07BAF6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FE07FE">
        <w:rPr>
          <w:rFonts w:ascii="Consolas" w:eastAsia="Times New Roman" w:hAnsi="Consolas" w:cs="Times New Roman"/>
          <w:color w:val="4FC1FF"/>
          <w:sz w:val="21"/>
          <w:szCs w:val="21"/>
          <w:lang w:eastAsia="en-IE"/>
        </w:rPr>
        <w:t>characterStatus3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textContent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"Status: "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+ </w:t>
      </w:r>
      <w:proofErr w:type="gramStart"/>
      <w:r w:rsidRPr="00FE07F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characterStatusTranslate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result3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status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4F9C5FAF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D0FA134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FE07FE">
        <w:rPr>
          <w:rFonts w:ascii="Consolas" w:eastAsia="Times New Roman" w:hAnsi="Consolas" w:cs="Times New Roman"/>
          <w:color w:val="4FC1FF"/>
          <w:sz w:val="21"/>
          <w:szCs w:val="21"/>
          <w:lang w:eastAsia="en-IE"/>
        </w:rPr>
        <w:t>characterImage4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src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result4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image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BA81F8F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FE07FE">
        <w:rPr>
          <w:rFonts w:ascii="Consolas" w:eastAsia="Times New Roman" w:hAnsi="Consolas" w:cs="Times New Roman"/>
          <w:color w:val="4FC1FF"/>
          <w:sz w:val="21"/>
          <w:szCs w:val="21"/>
          <w:lang w:eastAsia="en-IE"/>
        </w:rPr>
        <w:t>characterImage4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alt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result4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BCF785C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FE07FE">
        <w:rPr>
          <w:rFonts w:ascii="Consolas" w:eastAsia="Times New Roman" w:hAnsi="Consolas" w:cs="Times New Roman"/>
          <w:color w:val="4FC1FF"/>
          <w:sz w:val="21"/>
          <w:szCs w:val="21"/>
          <w:lang w:eastAsia="en-IE"/>
        </w:rPr>
        <w:t>characterName4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textContent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result4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14918DF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FE07FE">
        <w:rPr>
          <w:rFonts w:ascii="Consolas" w:eastAsia="Times New Roman" w:hAnsi="Consolas" w:cs="Times New Roman"/>
          <w:color w:val="4FC1FF"/>
          <w:sz w:val="21"/>
          <w:szCs w:val="21"/>
          <w:lang w:eastAsia="en-IE"/>
        </w:rPr>
        <w:t>characterStatus4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textContent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"Status: "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+ </w:t>
      </w:r>
      <w:proofErr w:type="gramStart"/>
      <w:r w:rsidRPr="00FE07F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characterStatusTranslate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result4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status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6C4BE65F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}</w:t>
      </w:r>
    </w:p>
    <w:p w14:paraId="36D1AFAB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</w:p>
    <w:p w14:paraId="254CFA61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FE07FE">
        <w:rPr>
          <w:rFonts w:ascii="Consolas" w:eastAsia="Times New Roman" w:hAnsi="Consolas" w:cs="Times New Roman"/>
          <w:color w:val="6A9955"/>
          <w:sz w:val="21"/>
          <w:szCs w:val="21"/>
          <w:lang w:val="pt-BR" w:eastAsia="en-IE"/>
        </w:rPr>
        <w:t>//função para traduzir o status dos personagens</w:t>
      </w:r>
    </w:p>
    <w:p w14:paraId="152E2B1D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FE07F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characterStatusTranslate</w:t>
      </w:r>
      <w:proofErr w:type="spell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(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status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r w:rsidRPr="00FE07F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2738C324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FE07FE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status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== 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"Dead"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47A2FA1E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FE07FE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FE07FE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Morto</w:t>
      </w:r>
      <w:proofErr w:type="spellEnd"/>
      <w:r w:rsidRPr="00FE07FE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2623A06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 </w:t>
      </w:r>
      <w:r w:rsidRPr="00FE07FE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else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FE07FE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r w:rsidRPr="00FE07FE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status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== 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"Alive"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D58CBF4" w14:textId="77777777" w:rsidR="00FE07FE" w:rsidRPr="00A0722D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A0722D">
        <w:rPr>
          <w:rFonts w:ascii="Consolas" w:eastAsia="Times New Roman" w:hAnsi="Consolas" w:cs="Times New Roman"/>
          <w:color w:val="C586C0"/>
          <w:sz w:val="21"/>
          <w:szCs w:val="21"/>
          <w:lang w:val="pt-BR" w:eastAsia="en-IE"/>
        </w:rPr>
        <w:t>return</w:t>
      </w:r>
      <w:proofErr w:type="spellEnd"/>
      <w:r w:rsidRPr="00A0722D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</w:t>
      </w:r>
      <w:r w:rsidRPr="00A0722D">
        <w:rPr>
          <w:rFonts w:ascii="Consolas" w:eastAsia="Times New Roman" w:hAnsi="Consolas" w:cs="Times New Roman"/>
          <w:color w:val="CE9178"/>
          <w:sz w:val="21"/>
          <w:szCs w:val="21"/>
          <w:lang w:val="pt-BR" w:eastAsia="en-IE"/>
        </w:rPr>
        <w:t>"Vivo"</w:t>
      </w:r>
      <w:r w:rsidRPr="00A0722D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;</w:t>
      </w:r>
    </w:p>
    <w:p w14:paraId="729505F6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A0722D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   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} </w:t>
      </w:r>
      <w:proofErr w:type="spellStart"/>
      <w:r w:rsidRPr="00FE07FE">
        <w:rPr>
          <w:rFonts w:ascii="Consolas" w:eastAsia="Times New Roman" w:hAnsi="Consolas" w:cs="Times New Roman"/>
          <w:color w:val="C586C0"/>
          <w:sz w:val="21"/>
          <w:szCs w:val="21"/>
          <w:lang w:val="pt-BR" w:eastAsia="en-IE"/>
        </w:rPr>
        <w:t>else</w:t>
      </w:r>
      <w:proofErr w:type="spell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{</w:t>
      </w:r>
    </w:p>
    <w:p w14:paraId="5A12A2A8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       </w:t>
      </w:r>
      <w:proofErr w:type="spellStart"/>
      <w:r w:rsidRPr="00FE07FE">
        <w:rPr>
          <w:rFonts w:ascii="Consolas" w:eastAsia="Times New Roman" w:hAnsi="Consolas" w:cs="Times New Roman"/>
          <w:color w:val="C586C0"/>
          <w:sz w:val="21"/>
          <w:szCs w:val="21"/>
          <w:lang w:val="pt-BR" w:eastAsia="en-IE"/>
        </w:rPr>
        <w:t>return</w:t>
      </w:r>
      <w:proofErr w:type="spell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</w:t>
      </w:r>
      <w:r w:rsidRPr="00FE07FE">
        <w:rPr>
          <w:rFonts w:ascii="Consolas" w:eastAsia="Times New Roman" w:hAnsi="Consolas" w:cs="Times New Roman"/>
          <w:color w:val="CE9178"/>
          <w:sz w:val="21"/>
          <w:szCs w:val="21"/>
          <w:lang w:val="pt-BR" w:eastAsia="en-IE"/>
        </w:rPr>
        <w:t>"Desconhecido"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;</w:t>
      </w:r>
    </w:p>
    <w:p w14:paraId="17F6DD47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   }</w:t>
      </w:r>
    </w:p>
    <w:p w14:paraId="7493A2E3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}</w:t>
      </w:r>
    </w:p>
    <w:p w14:paraId="5EDCE436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</w:p>
    <w:p w14:paraId="5B2BCE4C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FE07FE">
        <w:rPr>
          <w:rFonts w:ascii="Consolas" w:eastAsia="Times New Roman" w:hAnsi="Consolas" w:cs="Times New Roman"/>
          <w:color w:val="6A9955"/>
          <w:sz w:val="21"/>
          <w:szCs w:val="21"/>
          <w:lang w:val="pt-BR" w:eastAsia="en-IE"/>
        </w:rPr>
        <w:t>//evento de click para atualizar a página</w:t>
      </w:r>
    </w:p>
    <w:p w14:paraId="3A961BEA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proofErr w:type="spellStart"/>
      <w:r w:rsidRPr="00FE07FE">
        <w:rPr>
          <w:rFonts w:ascii="Consolas" w:eastAsia="Times New Roman" w:hAnsi="Consolas" w:cs="Times New Roman"/>
          <w:color w:val="4FC1FF"/>
          <w:sz w:val="21"/>
          <w:szCs w:val="21"/>
          <w:lang w:val="pt-BR" w:eastAsia="en-IE"/>
        </w:rPr>
        <w:t>refreshButton</w:t>
      </w: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.</w:t>
      </w:r>
      <w:r w:rsidRPr="00FE07FE">
        <w:rPr>
          <w:rFonts w:ascii="Consolas" w:eastAsia="Times New Roman" w:hAnsi="Consolas" w:cs="Times New Roman"/>
          <w:color w:val="DCDCAA"/>
          <w:sz w:val="21"/>
          <w:szCs w:val="21"/>
          <w:lang w:val="pt-BR" w:eastAsia="en-IE"/>
        </w:rPr>
        <w:t>onclick</w:t>
      </w:r>
      <w:proofErr w:type="spell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= </w:t>
      </w:r>
      <w:proofErr w:type="spellStart"/>
      <w:r w:rsidRPr="00FE07FE">
        <w:rPr>
          <w:rFonts w:ascii="Consolas" w:eastAsia="Times New Roman" w:hAnsi="Consolas" w:cs="Times New Roman"/>
          <w:color w:val="569CD6"/>
          <w:sz w:val="21"/>
          <w:szCs w:val="21"/>
          <w:lang w:val="pt-BR" w:eastAsia="en-IE"/>
        </w:rPr>
        <w:t>function</w:t>
      </w:r>
      <w:proofErr w:type="spell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() {</w:t>
      </w:r>
    </w:p>
    <w:p w14:paraId="2BB9C5D6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    </w:t>
      </w:r>
      <w:proofErr w:type="spellStart"/>
      <w:proofErr w:type="gramStart"/>
      <w:r w:rsidRPr="00FE07FE">
        <w:rPr>
          <w:rFonts w:ascii="Consolas" w:eastAsia="Times New Roman" w:hAnsi="Consolas" w:cs="Times New Roman"/>
          <w:color w:val="DCDCAA"/>
          <w:sz w:val="21"/>
          <w:szCs w:val="21"/>
          <w:lang w:val="pt-BR" w:eastAsia="en-IE"/>
        </w:rPr>
        <w:t>getCharacters</w:t>
      </w:r>
      <w:proofErr w:type="spell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(</w:t>
      </w:r>
      <w:proofErr w:type="gram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t>);</w:t>
      </w:r>
    </w:p>
    <w:p w14:paraId="10E776D1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FE07FE"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  <w:lastRenderedPageBreak/>
        <w:t>}</w:t>
      </w:r>
    </w:p>
    <w:p w14:paraId="1AC5DBC3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</w:p>
    <w:p w14:paraId="338C8548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n-IE"/>
        </w:rPr>
      </w:pPr>
      <w:r w:rsidRPr="00FE07FE">
        <w:rPr>
          <w:rFonts w:ascii="Consolas" w:eastAsia="Times New Roman" w:hAnsi="Consolas" w:cs="Times New Roman"/>
          <w:color w:val="6A9955"/>
          <w:sz w:val="21"/>
          <w:szCs w:val="21"/>
          <w:lang w:val="pt-BR" w:eastAsia="en-IE"/>
        </w:rPr>
        <w:t>//carrega as informações na primeira abertura da página</w:t>
      </w:r>
    </w:p>
    <w:p w14:paraId="30E1F2E6" w14:textId="77777777" w:rsidR="00FE07FE" w:rsidRPr="00FE07FE" w:rsidRDefault="00FE07FE" w:rsidP="00FE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proofErr w:type="gramStart"/>
      <w:r w:rsidRPr="00FE07F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getCharacters</w:t>
      </w:r>
      <w:proofErr w:type="spell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FE07F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67302FED" w14:textId="77777777" w:rsidR="00FE07FE" w:rsidRDefault="00FE07FE" w:rsidP="00FE07FE">
      <w:pPr>
        <w:rPr>
          <w:lang w:val="pt-BR"/>
        </w:rPr>
      </w:pPr>
    </w:p>
    <w:sectPr w:rsidR="00FE07F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5596C" w14:textId="77777777" w:rsidR="00EA4FF0" w:rsidRDefault="00EA4FF0" w:rsidP="00AA3FAE">
      <w:pPr>
        <w:spacing w:after="0" w:line="240" w:lineRule="auto"/>
      </w:pPr>
      <w:r>
        <w:separator/>
      </w:r>
    </w:p>
  </w:endnote>
  <w:endnote w:type="continuationSeparator" w:id="0">
    <w:p w14:paraId="0007269F" w14:textId="77777777" w:rsidR="00EA4FF0" w:rsidRDefault="00EA4FF0" w:rsidP="00AA3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A6A6A6" w:themeColor="background1" w:themeShade="A6"/>
      </w:rPr>
      <w:id w:val="-298844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B4D21" w14:textId="77777777" w:rsidR="00AA3FAE" w:rsidRPr="00AA3FAE" w:rsidRDefault="00AA3FAE">
        <w:pPr>
          <w:pStyle w:val="Footer"/>
          <w:jc w:val="right"/>
          <w:rPr>
            <w:color w:val="A6A6A6" w:themeColor="background1" w:themeShade="A6"/>
          </w:rPr>
        </w:pPr>
        <w:r w:rsidRPr="00AA3FAE">
          <w:rPr>
            <w:color w:val="A6A6A6" w:themeColor="background1" w:themeShade="A6"/>
          </w:rPr>
          <w:fldChar w:fldCharType="begin"/>
        </w:r>
        <w:r w:rsidRPr="00AA3FAE">
          <w:rPr>
            <w:color w:val="A6A6A6" w:themeColor="background1" w:themeShade="A6"/>
          </w:rPr>
          <w:instrText xml:space="preserve"> PAGE   \* MERGEFORMAT </w:instrText>
        </w:r>
        <w:r w:rsidRPr="00AA3FAE">
          <w:rPr>
            <w:color w:val="A6A6A6" w:themeColor="background1" w:themeShade="A6"/>
          </w:rPr>
          <w:fldChar w:fldCharType="separate"/>
        </w:r>
        <w:r w:rsidRPr="00AA3FAE">
          <w:rPr>
            <w:noProof/>
            <w:color w:val="A6A6A6" w:themeColor="background1" w:themeShade="A6"/>
          </w:rPr>
          <w:t>2</w:t>
        </w:r>
        <w:r w:rsidRPr="00AA3FAE">
          <w:rPr>
            <w:noProof/>
            <w:color w:val="A6A6A6" w:themeColor="background1" w:themeShade="A6"/>
          </w:rPr>
          <w:fldChar w:fldCharType="end"/>
        </w:r>
      </w:p>
    </w:sdtContent>
  </w:sdt>
  <w:p w14:paraId="624AAD26" w14:textId="77777777" w:rsidR="00AA3FAE" w:rsidRDefault="00AA3F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748F4" w14:textId="77777777" w:rsidR="00EA4FF0" w:rsidRDefault="00EA4FF0" w:rsidP="00AA3FAE">
      <w:pPr>
        <w:spacing w:after="0" w:line="240" w:lineRule="auto"/>
      </w:pPr>
      <w:r>
        <w:separator/>
      </w:r>
    </w:p>
  </w:footnote>
  <w:footnote w:type="continuationSeparator" w:id="0">
    <w:p w14:paraId="4E61F152" w14:textId="77777777" w:rsidR="00EA4FF0" w:rsidRDefault="00EA4FF0" w:rsidP="00AA3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2D"/>
    <w:rsid w:val="00004119"/>
    <w:rsid w:val="00006200"/>
    <w:rsid w:val="00015C6D"/>
    <w:rsid w:val="0002095D"/>
    <w:rsid w:val="00042874"/>
    <w:rsid w:val="0006090C"/>
    <w:rsid w:val="0008097A"/>
    <w:rsid w:val="000E0C48"/>
    <w:rsid w:val="00140388"/>
    <w:rsid w:val="00140694"/>
    <w:rsid w:val="00157E98"/>
    <w:rsid w:val="00171D26"/>
    <w:rsid w:val="00184CC4"/>
    <w:rsid w:val="001911BC"/>
    <w:rsid w:val="00194253"/>
    <w:rsid w:val="001B6798"/>
    <w:rsid w:val="001C74A1"/>
    <w:rsid w:val="001D5850"/>
    <w:rsid w:val="00361FCA"/>
    <w:rsid w:val="003751C7"/>
    <w:rsid w:val="003805ED"/>
    <w:rsid w:val="00392AC2"/>
    <w:rsid w:val="003A084F"/>
    <w:rsid w:val="003C5305"/>
    <w:rsid w:val="00407E79"/>
    <w:rsid w:val="004C384D"/>
    <w:rsid w:val="005025FF"/>
    <w:rsid w:val="005A3A7B"/>
    <w:rsid w:val="005E08BF"/>
    <w:rsid w:val="00621349"/>
    <w:rsid w:val="006227B9"/>
    <w:rsid w:val="00671612"/>
    <w:rsid w:val="00682357"/>
    <w:rsid w:val="006A771E"/>
    <w:rsid w:val="006B3C83"/>
    <w:rsid w:val="006D4675"/>
    <w:rsid w:val="006F41A4"/>
    <w:rsid w:val="007175CE"/>
    <w:rsid w:val="00720DC4"/>
    <w:rsid w:val="007E1313"/>
    <w:rsid w:val="008044C5"/>
    <w:rsid w:val="00833B8E"/>
    <w:rsid w:val="00866E20"/>
    <w:rsid w:val="008C5E81"/>
    <w:rsid w:val="00952B79"/>
    <w:rsid w:val="009577C2"/>
    <w:rsid w:val="009A682F"/>
    <w:rsid w:val="00A0722D"/>
    <w:rsid w:val="00A36B50"/>
    <w:rsid w:val="00AA2B1C"/>
    <w:rsid w:val="00AA3FAE"/>
    <w:rsid w:val="00AF0CAD"/>
    <w:rsid w:val="00AF4B8B"/>
    <w:rsid w:val="00B178DD"/>
    <w:rsid w:val="00B349D8"/>
    <w:rsid w:val="00B50716"/>
    <w:rsid w:val="00B86554"/>
    <w:rsid w:val="00C82853"/>
    <w:rsid w:val="00C9042D"/>
    <w:rsid w:val="00C95D32"/>
    <w:rsid w:val="00D565EF"/>
    <w:rsid w:val="00DB1564"/>
    <w:rsid w:val="00DE4D02"/>
    <w:rsid w:val="00DE5E65"/>
    <w:rsid w:val="00E8087F"/>
    <w:rsid w:val="00E84C16"/>
    <w:rsid w:val="00EA4FF0"/>
    <w:rsid w:val="00F76A69"/>
    <w:rsid w:val="00FC4C4D"/>
    <w:rsid w:val="00FE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70FB2"/>
  <w15:chartTrackingRefBased/>
  <w15:docId w15:val="{98CC8857-408C-48AF-88B3-95D25681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FAE"/>
  </w:style>
  <w:style w:type="paragraph" w:styleId="Footer">
    <w:name w:val="footer"/>
    <w:basedOn w:val="Normal"/>
    <w:link w:val="FooterChar"/>
    <w:uiPriority w:val="99"/>
    <w:unhideWhenUsed/>
    <w:rsid w:val="00AA3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isa\OneDrive\Desktop\Rick_Morty\Relat&#243;rio%20de%20constru&#231;&#227;o%20de%20C&#243;dig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F10E5-BB36-4965-8656-9B3ECC2C9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construção de Código.dotx</Template>
  <TotalTime>521</TotalTime>
  <Pages>1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</dc:creator>
  <cp:keywords/>
  <dc:description/>
  <cp:lastModifiedBy> </cp:lastModifiedBy>
  <cp:revision>15</cp:revision>
  <dcterms:created xsi:type="dcterms:W3CDTF">2021-06-14T18:17:00Z</dcterms:created>
  <dcterms:modified xsi:type="dcterms:W3CDTF">2021-06-15T02:58:00Z</dcterms:modified>
</cp:coreProperties>
</file>